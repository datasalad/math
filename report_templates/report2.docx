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254023022"/>
        <w:placeholder>
          <w:docPart w:val="A186F939D0020F439891815A2C153D6F"/>
        </w:placeholder>
        <w:showingPlcHdr/>
        <w15:appearance w15:val="hidden"/>
      </w:sdtPr>
      <w:sdtEndPr/>
      <w:sdtContent>
        <w:p w14:paraId="0397B81B" w14:textId="77777777" w:rsidR="00FE7513" w:rsidRDefault="0076348C">
          <w:pPr>
            <w:pStyle w:val="Companyname"/>
          </w:pPr>
          <w:r>
            <w:t>[Company Name]</w:t>
          </w:r>
        </w:p>
      </w:sdtContent>
    </w:sdt>
    <w:p w14:paraId="6E7E9DCD" w14:textId="77777777" w:rsidR="00FE7513" w:rsidRDefault="0076348C">
      <w:pPr>
        <w:pStyle w:val="Logo"/>
      </w:pPr>
      <w:r>
        <w:rPr>
          <w:lang w:eastAsia="en-US"/>
        </w:rPr>
        <w:drawing>
          <wp:inline distT="0" distB="0" distL="0" distR="0" wp14:anchorId="44370584" wp14:editId="0DDB7844">
            <wp:extent cx="1325880" cy="722376"/>
            <wp:effectExtent l="0" t="0" r="0" b="0"/>
            <wp:docPr id="2" name="Picture 2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_placeholde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5880" cy="722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8B1F2" w14:textId="77777777" w:rsidR="00FE7513" w:rsidRDefault="0076348C">
      <w:pPr>
        <w:pStyle w:val="Heading1"/>
      </w:pPr>
      <w:r>
        <w:t>Employee Status Report</w:t>
      </w:r>
    </w:p>
    <w:p w14:paraId="534F36C1" w14:textId="77777777" w:rsidR="00FE7513" w:rsidRDefault="0076348C">
      <w:pPr>
        <w:pStyle w:val="Heading2"/>
      </w:pPr>
      <w:r>
        <w:t>Employee information</w:t>
      </w:r>
    </w:p>
    <w:tbl>
      <w:tblPr>
        <w:tblStyle w:val="ListTable2"/>
        <w:tblW w:w="5000" w:type="pct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  <w:tblDescription w:val="Contact information"/>
      </w:tblPr>
      <w:tblGrid>
        <w:gridCol w:w="1890"/>
        <w:gridCol w:w="3510"/>
        <w:gridCol w:w="1710"/>
        <w:gridCol w:w="3690"/>
      </w:tblGrid>
      <w:tr w:rsidR="00FE7513" w14:paraId="1B3C249D" w14:textId="77777777" w:rsidTr="00FE7513">
        <w:tc>
          <w:tcPr>
            <w:tcW w:w="1890" w:type="dxa"/>
          </w:tcPr>
          <w:p w14:paraId="20F4598A" w14:textId="77777777" w:rsidR="00FE7513" w:rsidRDefault="0076348C">
            <w:pPr>
              <w:pStyle w:val="Heading3"/>
              <w:outlineLvl w:val="2"/>
            </w:pPr>
            <w:r>
              <w:t>Employee name</w:t>
            </w:r>
          </w:p>
        </w:tc>
        <w:tc>
          <w:tcPr>
            <w:tcW w:w="3510" w:type="dxa"/>
          </w:tcPr>
          <w:p w14:paraId="591BCB4A" w14:textId="77777777" w:rsidR="00FE7513" w:rsidRDefault="00FE7513"/>
        </w:tc>
        <w:tc>
          <w:tcPr>
            <w:tcW w:w="1710" w:type="dxa"/>
          </w:tcPr>
          <w:p w14:paraId="1A52ACA7" w14:textId="77777777" w:rsidR="00FE7513" w:rsidRDefault="0076348C">
            <w:pPr>
              <w:pStyle w:val="Heading3"/>
              <w:outlineLvl w:val="2"/>
            </w:pPr>
            <w:r>
              <w:t>Emplo</w:t>
            </w:r>
            <w:bookmarkStart w:id="0" w:name="_GoBack"/>
            <w:bookmarkEnd w:id="0"/>
            <w:r>
              <w:t>yee ID</w:t>
            </w:r>
          </w:p>
        </w:tc>
        <w:tc>
          <w:tcPr>
            <w:tcW w:w="3690" w:type="dxa"/>
          </w:tcPr>
          <w:p w14:paraId="70B6432E" w14:textId="77777777" w:rsidR="00FE7513" w:rsidRDefault="00FE7513"/>
        </w:tc>
      </w:tr>
      <w:tr w:rsidR="00FE7513" w14:paraId="5B7FB063" w14:textId="77777777" w:rsidTr="00FE7513">
        <w:tc>
          <w:tcPr>
            <w:tcW w:w="1890" w:type="dxa"/>
          </w:tcPr>
          <w:p w14:paraId="6D5559E6" w14:textId="77777777" w:rsidR="00FE7513" w:rsidRDefault="0076348C">
            <w:pPr>
              <w:pStyle w:val="Heading3"/>
              <w:outlineLvl w:val="2"/>
            </w:pPr>
            <w:r>
              <w:t>Department</w:t>
            </w:r>
          </w:p>
        </w:tc>
        <w:tc>
          <w:tcPr>
            <w:tcW w:w="3510" w:type="dxa"/>
          </w:tcPr>
          <w:p w14:paraId="7E66B59A" w14:textId="77777777" w:rsidR="00FE7513" w:rsidRDefault="00FE7513"/>
        </w:tc>
        <w:tc>
          <w:tcPr>
            <w:tcW w:w="1710" w:type="dxa"/>
          </w:tcPr>
          <w:p w14:paraId="4551C843" w14:textId="77777777" w:rsidR="00FE7513" w:rsidRDefault="0076348C">
            <w:pPr>
              <w:pStyle w:val="Heading3"/>
              <w:outlineLvl w:val="2"/>
            </w:pPr>
            <w:r>
              <w:t>Manager</w:t>
            </w:r>
          </w:p>
        </w:tc>
        <w:tc>
          <w:tcPr>
            <w:tcW w:w="3690" w:type="dxa"/>
          </w:tcPr>
          <w:p w14:paraId="6D7C7ACB" w14:textId="77777777" w:rsidR="00FE7513" w:rsidRDefault="00FE7513"/>
        </w:tc>
      </w:tr>
      <w:tr w:rsidR="00FE7513" w14:paraId="0D3E8384" w14:textId="77777777" w:rsidTr="00FE7513">
        <w:tc>
          <w:tcPr>
            <w:tcW w:w="1890" w:type="dxa"/>
          </w:tcPr>
          <w:p w14:paraId="4C9E9C82" w14:textId="77777777" w:rsidR="00FE7513" w:rsidRDefault="0076348C">
            <w:pPr>
              <w:pStyle w:val="Heading3"/>
              <w:outlineLvl w:val="2"/>
            </w:pPr>
            <w:r>
              <w:t>Report start date</w:t>
            </w:r>
          </w:p>
        </w:tc>
        <w:sdt>
          <w:sdtPr>
            <w:id w:val="1525369920"/>
            <w:placeholder>
              <w:docPart w:val="9A0C6B2CAFC978488FC0857093E371F3"/>
            </w:placeholder>
            <w:showingPlcHdr/>
            <w:date>
              <w:dateFormat w:val="MMMM d, 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3510" w:type="dxa"/>
              </w:tcPr>
              <w:p w14:paraId="7BE6F932" w14:textId="77777777" w:rsidR="00FE7513" w:rsidRDefault="0076348C">
                <w:r>
                  <w:t>[Start date]</w:t>
                </w:r>
              </w:p>
            </w:tc>
          </w:sdtContent>
        </w:sdt>
        <w:tc>
          <w:tcPr>
            <w:tcW w:w="1710" w:type="dxa"/>
          </w:tcPr>
          <w:p w14:paraId="66F2E86D" w14:textId="77777777" w:rsidR="00FE7513" w:rsidRDefault="0076348C">
            <w:pPr>
              <w:pStyle w:val="Heading3"/>
              <w:outlineLvl w:val="2"/>
            </w:pPr>
            <w:r>
              <w:t>Report end date</w:t>
            </w:r>
          </w:p>
        </w:tc>
        <w:sdt>
          <w:sdtPr>
            <w:id w:val="-1720206418"/>
            <w:placeholder>
              <w:docPart w:val="A13E03A54DFB3C4287A458C04A408F13"/>
            </w:placeholder>
            <w:showingPlcHdr/>
            <w:date>
              <w:dateFormat w:val="MMMM d, 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3690" w:type="dxa"/>
              </w:tcPr>
              <w:p w14:paraId="0FCB81C8" w14:textId="77777777" w:rsidR="00FE7513" w:rsidRDefault="0076348C">
                <w:r>
                  <w:t>[End date]</w:t>
                </w:r>
              </w:p>
            </w:tc>
          </w:sdtContent>
        </w:sdt>
      </w:tr>
    </w:tbl>
    <w:p w14:paraId="324818B9" w14:textId="77777777" w:rsidR="00FE7513" w:rsidRDefault="0076348C">
      <w:pPr>
        <w:pStyle w:val="Heading2"/>
      </w:pPr>
      <w:r>
        <w:t>Short-term action items</w:t>
      </w:r>
    </w:p>
    <w:tbl>
      <w:tblPr>
        <w:tblStyle w:val="ListTable2"/>
        <w:tblW w:w="5000" w:type="pct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  <w:tblDescription w:val="Short-term action items"/>
      </w:tblPr>
      <w:tblGrid>
        <w:gridCol w:w="6300"/>
        <w:gridCol w:w="2070"/>
        <w:gridCol w:w="2430"/>
      </w:tblGrid>
      <w:tr w:rsidR="00FE7513" w14:paraId="2E1C4780" w14:textId="77777777" w:rsidTr="00FE7513">
        <w:tc>
          <w:tcPr>
            <w:tcW w:w="6300" w:type="dxa"/>
          </w:tcPr>
          <w:p w14:paraId="12E94CC6" w14:textId="77777777" w:rsidR="00FE7513" w:rsidRDefault="0076348C">
            <w:pPr>
              <w:pStyle w:val="Heading3"/>
              <w:outlineLvl w:val="2"/>
            </w:pPr>
            <w:r>
              <w:t>Action item</w:t>
            </w:r>
          </w:p>
        </w:tc>
        <w:tc>
          <w:tcPr>
            <w:tcW w:w="2070" w:type="dxa"/>
          </w:tcPr>
          <w:p w14:paraId="1B32FA0F" w14:textId="77777777" w:rsidR="00FE7513" w:rsidRDefault="0076348C">
            <w:pPr>
              <w:pStyle w:val="Heading3"/>
              <w:outlineLvl w:val="2"/>
            </w:pPr>
            <w:r>
              <w:t>Due date</w:t>
            </w:r>
          </w:p>
        </w:tc>
        <w:tc>
          <w:tcPr>
            <w:tcW w:w="2430" w:type="dxa"/>
          </w:tcPr>
          <w:p w14:paraId="0DAFD8C9" w14:textId="77777777" w:rsidR="00FE7513" w:rsidRDefault="0076348C">
            <w:pPr>
              <w:pStyle w:val="Heading3"/>
              <w:outlineLvl w:val="2"/>
            </w:pPr>
            <w:r>
              <w:t>Status</w:t>
            </w:r>
          </w:p>
        </w:tc>
      </w:tr>
      <w:tr w:rsidR="00FE7513" w14:paraId="15A492A0" w14:textId="77777777" w:rsidTr="00FE7513">
        <w:tc>
          <w:tcPr>
            <w:tcW w:w="6300" w:type="dxa"/>
          </w:tcPr>
          <w:p w14:paraId="0DEFC0FC" w14:textId="77777777" w:rsidR="00FE7513" w:rsidRDefault="00FE7513"/>
        </w:tc>
        <w:sdt>
          <w:sdtPr>
            <w:id w:val="-164634882"/>
            <w:placeholder>
              <w:docPart w:val="673EF94B60879B479438AF2EA45ABD36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070" w:type="dxa"/>
              </w:tcPr>
              <w:p w14:paraId="41CB41F6" w14:textId="77777777" w:rsidR="00FE7513" w:rsidRDefault="0076348C">
                <w:r>
                  <w:t>[Due date]</w:t>
                </w:r>
              </w:p>
            </w:tc>
          </w:sdtContent>
        </w:sdt>
        <w:tc>
          <w:tcPr>
            <w:tcW w:w="2430" w:type="dxa"/>
          </w:tcPr>
          <w:p w14:paraId="2DAE5FF9" w14:textId="77777777" w:rsidR="00FE7513" w:rsidRDefault="00FE7513"/>
        </w:tc>
      </w:tr>
      <w:tr w:rsidR="00FE7513" w14:paraId="4553DE62" w14:textId="77777777" w:rsidTr="00FE7513">
        <w:tc>
          <w:tcPr>
            <w:tcW w:w="6300" w:type="dxa"/>
          </w:tcPr>
          <w:p w14:paraId="6599BC52" w14:textId="77777777" w:rsidR="00FE7513" w:rsidRDefault="00FE7513"/>
        </w:tc>
        <w:sdt>
          <w:sdtPr>
            <w:id w:val="593360502"/>
            <w:placeholder>
              <w:docPart w:val="673EF94B60879B479438AF2EA45ABD36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070" w:type="dxa"/>
              </w:tcPr>
              <w:p w14:paraId="55DA7878" w14:textId="77777777" w:rsidR="00FE7513" w:rsidRDefault="0076348C">
                <w:r>
                  <w:t>[Due date]</w:t>
                </w:r>
              </w:p>
            </w:tc>
          </w:sdtContent>
        </w:sdt>
        <w:tc>
          <w:tcPr>
            <w:tcW w:w="2430" w:type="dxa"/>
          </w:tcPr>
          <w:p w14:paraId="394C75E7" w14:textId="77777777" w:rsidR="00FE7513" w:rsidRDefault="00FE7513"/>
        </w:tc>
      </w:tr>
      <w:tr w:rsidR="00FE7513" w14:paraId="0F105133" w14:textId="77777777" w:rsidTr="00FE7513">
        <w:tc>
          <w:tcPr>
            <w:tcW w:w="6300" w:type="dxa"/>
          </w:tcPr>
          <w:p w14:paraId="3D8729AC" w14:textId="77777777" w:rsidR="00FE7513" w:rsidRDefault="00FE7513"/>
        </w:tc>
        <w:sdt>
          <w:sdtPr>
            <w:id w:val="-2051912699"/>
            <w:placeholder>
              <w:docPart w:val="673EF94B60879B479438AF2EA45ABD36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070" w:type="dxa"/>
              </w:tcPr>
              <w:p w14:paraId="05567DAF" w14:textId="77777777" w:rsidR="00FE7513" w:rsidRDefault="0076348C">
                <w:r>
                  <w:t>[Due date]</w:t>
                </w:r>
              </w:p>
            </w:tc>
          </w:sdtContent>
        </w:sdt>
        <w:tc>
          <w:tcPr>
            <w:tcW w:w="2430" w:type="dxa"/>
          </w:tcPr>
          <w:p w14:paraId="62206003" w14:textId="77777777" w:rsidR="00FE7513" w:rsidRDefault="00FE7513"/>
        </w:tc>
      </w:tr>
      <w:tr w:rsidR="00FE7513" w14:paraId="5B73FB3B" w14:textId="77777777" w:rsidTr="00FE7513">
        <w:tc>
          <w:tcPr>
            <w:tcW w:w="6300" w:type="dxa"/>
          </w:tcPr>
          <w:p w14:paraId="0007B98B" w14:textId="77777777" w:rsidR="00FE7513" w:rsidRDefault="00FE7513"/>
        </w:tc>
        <w:sdt>
          <w:sdtPr>
            <w:id w:val="-1568495352"/>
            <w:placeholder>
              <w:docPart w:val="673EF94B60879B479438AF2EA45ABD36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070" w:type="dxa"/>
              </w:tcPr>
              <w:p w14:paraId="4365BCD2" w14:textId="77777777" w:rsidR="00FE7513" w:rsidRDefault="0076348C">
                <w:r>
                  <w:t>[Due date]</w:t>
                </w:r>
              </w:p>
            </w:tc>
          </w:sdtContent>
        </w:sdt>
        <w:tc>
          <w:tcPr>
            <w:tcW w:w="2430" w:type="dxa"/>
          </w:tcPr>
          <w:p w14:paraId="3109AE64" w14:textId="77777777" w:rsidR="00FE7513" w:rsidRDefault="00FE7513"/>
        </w:tc>
      </w:tr>
      <w:tr w:rsidR="00FE7513" w14:paraId="43D96969" w14:textId="77777777" w:rsidTr="00FE7513">
        <w:tc>
          <w:tcPr>
            <w:tcW w:w="6300" w:type="dxa"/>
          </w:tcPr>
          <w:p w14:paraId="0B79FC86" w14:textId="77777777" w:rsidR="00FE7513" w:rsidRDefault="00FE7513"/>
        </w:tc>
        <w:sdt>
          <w:sdtPr>
            <w:id w:val="-299995001"/>
            <w:placeholder>
              <w:docPart w:val="673EF94B60879B479438AF2EA45ABD36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070" w:type="dxa"/>
              </w:tcPr>
              <w:p w14:paraId="61D95E58" w14:textId="77777777" w:rsidR="00FE7513" w:rsidRDefault="0076348C">
                <w:r>
                  <w:t>[Due date]</w:t>
                </w:r>
              </w:p>
            </w:tc>
          </w:sdtContent>
        </w:sdt>
        <w:tc>
          <w:tcPr>
            <w:tcW w:w="2430" w:type="dxa"/>
          </w:tcPr>
          <w:p w14:paraId="6B05429D" w14:textId="77777777" w:rsidR="00FE7513" w:rsidRDefault="00FE7513"/>
        </w:tc>
      </w:tr>
      <w:tr w:rsidR="00FE7513" w14:paraId="4D87255C" w14:textId="77777777" w:rsidTr="00FE7513">
        <w:tc>
          <w:tcPr>
            <w:tcW w:w="6300" w:type="dxa"/>
          </w:tcPr>
          <w:p w14:paraId="06ADBC09" w14:textId="77777777" w:rsidR="00FE7513" w:rsidRDefault="00FE7513"/>
        </w:tc>
        <w:sdt>
          <w:sdtPr>
            <w:id w:val="1306511625"/>
            <w:placeholder>
              <w:docPart w:val="673EF94B60879B479438AF2EA45ABD36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070" w:type="dxa"/>
              </w:tcPr>
              <w:p w14:paraId="52136568" w14:textId="77777777" w:rsidR="00FE7513" w:rsidRDefault="0076348C">
                <w:r>
                  <w:t>[Due date]</w:t>
                </w:r>
              </w:p>
            </w:tc>
          </w:sdtContent>
        </w:sdt>
        <w:tc>
          <w:tcPr>
            <w:tcW w:w="2430" w:type="dxa"/>
          </w:tcPr>
          <w:p w14:paraId="4D263334" w14:textId="77777777" w:rsidR="00FE7513" w:rsidRDefault="00FE7513"/>
        </w:tc>
      </w:tr>
    </w:tbl>
    <w:p w14:paraId="54B12199" w14:textId="77777777" w:rsidR="00FE7513" w:rsidRDefault="0076348C">
      <w:pPr>
        <w:pStyle w:val="Heading2"/>
      </w:pPr>
      <w:r>
        <w:t>Long-term goals</w:t>
      </w:r>
    </w:p>
    <w:tbl>
      <w:tblPr>
        <w:tblStyle w:val="ListTable2"/>
        <w:tblW w:w="5000" w:type="pct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  <w:tblDescription w:val="Long-term goals"/>
      </w:tblPr>
      <w:tblGrid>
        <w:gridCol w:w="6300"/>
        <w:gridCol w:w="2070"/>
        <w:gridCol w:w="2430"/>
      </w:tblGrid>
      <w:tr w:rsidR="00FE7513" w14:paraId="11C28E15" w14:textId="77777777" w:rsidTr="00FE7513">
        <w:tc>
          <w:tcPr>
            <w:tcW w:w="6300" w:type="dxa"/>
          </w:tcPr>
          <w:p w14:paraId="2A62C8FE" w14:textId="77777777" w:rsidR="00FE7513" w:rsidRDefault="0076348C">
            <w:pPr>
              <w:pStyle w:val="Heading3"/>
              <w:outlineLvl w:val="2"/>
            </w:pPr>
            <w:r>
              <w:t>Goals</w:t>
            </w:r>
          </w:p>
        </w:tc>
        <w:tc>
          <w:tcPr>
            <w:tcW w:w="2070" w:type="dxa"/>
          </w:tcPr>
          <w:p w14:paraId="2AC58D05" w14:textId="77777777" w:rsidR="00FE7513" w:rsidRDefault="0076348C">
            <w:pPr>
              <w:pStyle w:val="Heading3"/>
              <w:outlineLvl w:val="2"/>
            </w:pPr>
            <w:r>
              <w:t>Due date</w:t>
            </w:r>
          </w:p>
        </w:tc>
        <w:tc>
          <w:tcPr>
            <w:tcW w:w="2430" w:type="dxa"/>
          </w:tcPr>
          <w:p w14:paraId="77BFBD00" w14:textId="77777777" w:rsidR="00FE7513" w:rsidRDefault="0076348C">
            <w:pPr>
              <w:pStyle w:val="Heading3"/>
              <w:outlineLvl w:val="2"/>
            </w:pPr>
            <w:r>
              <w:t>Progress</w:t>
            </w:r>
          </w:p>
        </w:tc>
      </w:tr>
      <w:tr w:rsidR="00FE7513" w14:paraId="36B022C7" w14:textId="77777777" w:rsidTr="00FE7513">
        <w:tc>
          <w:tcPr>
            <w:tcW w:w="6300" w:type="dxa"/>
          </w:tcPr>
          <w:p w14:paraId="6FD17073" w14:textId="77777777" w:rsidR="00FE7513" w:rsidRDefault="00FE7513"/>
        </w:tc>
        <w:sdt>
          <w:sdtPr>
            <w:id w:val="-1273777933"/>
            <w:placeholder>
              <w:docPart w:val="673EF94B60879B479438AF2EA45ABD36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070" w:type="dxa"/>
              </w:tcPr>
              <w:p w14:paraId="50D3EE27" w14:textId="77777777" w:rsidR="00FE7513" w:rsidRDefault="0076348C">
                <w:r>
                  <w:t>[Due date]</w:t>
                </w:r>
              </w:p>
            </w:tc>
          </w:sdtContent>
        </w:sdt>
        <w:tc>
          <w:tcPr>
            <w:tcW w:w="2430" w:type="dxa"/>
          </w:tcPr>
          <w:p w14:paraId="6D642A1A" w14:textId="77777777" w:rsidR="00FE7513" w:rsidRDefault="00FE7513"/>
        </w:tc>
      </w:tr>
      <w:tr w:rsidR="00FE7513" w14:paraId="559A68A4" w14:textId="77777777" w:rsidTr="00FE7513">
        <w:tc>
          <w:tcPr>
            <w:tcW w:w="6300" w:type="dxa"/>
          </w:tcPr>
          <w:p w14:paraId="1E330589" w14:textId="77777777" w:rsidR="00FE7513" w:rsidRDefault="00FE7513"/>
        </w:tc>
        <w:sdt>
          <w:sdtPr>
            <w:id w:val="-860822689"/>
            <w:placeholder>
              <w:docPart w:val="673EF94B60879B479438AF2EA45ABD36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070" w:type="dxa"/>
              </w:tcPr>
              <w:p w14:paraId="2668190F" w14:textId="77777777" w:rsidR="00FE7513" w:rsidRDefault="0076348C">
                <w:r>
                  <w:t>[Due date]</w:t>
                </w:r>
              </w:p>
            </w:tc>
          </w:sdtContent>
        </w:sdt>
        <w:tc>
          <w:tcPr>
            <w:tcW w:w="2430" w:type="dxa"/>
          </w:tcPr>
          <w:p w14:paraId="02962873" w14:textId="77777777" w:rsidR="00FE7513" w:rsidRDefault="00FE7513"/>
        </w:tc>
      </w:tr>
      <w:tr w:rsidR="00FE7513" w14:paraId="7BF7C13E" w14:textId="77777777" w:rsidTr="00FE7513">
        <w:tc>
          <w:tcPr>
            <w:tcW w:w="6300" w:type="dxa"/>
          </w:tcPr>
          <w:p w14:paraId="1FAD4382" w14:textId="77777777" w:rsidR="00FE7513" w:rsidRDefault="00FE7513"/>
        </w:tc>
        <w:sdt>
          <w:sdtPr>
            <w:id w:val="803267303"/>
            <w:placeholder>
              <w:docPart w:val="673EF94B60879B479438AF2EA45ABD36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070" w:type="dxa"/>
              </w:tcPr>
              <w:p w14:paraId="55039A3B" w14:textId="77777777" w:rsidR="00FE7513" w:rsidRDefault="0076348C">
                <w:r>
                  <w:t>[Due date]</w:t>
                </w:r>
              </w:p>
            </w:tc>
          </w:sdtContent>
        </w:sdt>
        <w:tc>
          <w:tcPr>
            <w:tcW w:w="2430" w:type="dxa"/>
          </w:tcPr>
          <w:p w14:paraId="0640B8A2" w14:textId="77777777" w:rsidR="00FE7513" w:rsidRDefault="00FE7513"/>
        </w:tc>
      </w:tr>
      <w:tr w:rsidR="00FE7513" w14:paraId="5513D513" w14:textId="77777777" w:rsidTr="00FE7513">
        <w:tc>
          <w:tcPr>
            <w:tcW w:w="6300" w:type="dxa"/>
          </w:tcPr>
          <w:p w14:paraId="6ABD4FAC" w14:textId="77777777" w:rsidR="00FE7513" w:rsidRDefault="00FE7513"/>
        </w:tc>
        <w:sdt>
          <w:sdtPr>
            <w:id w:val="579644702"/>
            <w:placeholder>
              <w:docPart w:val="673EF94B60879B479438AF2EA45ABD36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070" w:type="dxa"/>
              </w:tcPr>
              <w:p w14:paraId="7BA665E7" w14:textId="77777777" w:rsidR="00FE7513" w:rsidRDefault="0076348C">
                <w:r>
                  <w:t>[Due date]</w:t>
                </w:r>
              </w:p>
            </w:tc>
          </w:sdtContent>
        </w:sdt>
        <w:tc>
          <w:tcPr>
            <w:tcW w:w="2430" w:type="dxa"/>
          </w:tcPr>
          <w:p w14:paraId="39A048C1" w14:textId="77777777" w:rsidR="00FE7513" w:rsidRDefault="00FE7513"/>
        </w:tc>
      </w:tr>
      <w:tr w:rsidR="00FE7513" w14:paraId="1A425045" w14:textId="77777777" w:rsidTr="00FE7513">
        <w:tc>
          <w:tcPr>
            <w:tcW w:w="6300" w:type="dxa"/>
          </w:tcPr>
          <w:p w14:paraId="74E2263F" w14:textId="77777777" w:rsidR="00FE7513" w:rsidRDefault="00FE7513"/>
        </w:tc>
        <w:sdt>
          <w:sdtPr>
            <w:id w:val="-959486618"/>
            <w:placeholder>
              <w:docPart w:val="673EF94B60879B479438AF2EA45ABD36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070" w:type="dxa"/>
              </w:tcPr>
              <w:p w14:paraId="22E231C1" w14:textId="77777777" w:rsidR="00FE7513" w:rsidRDefault="0076348C">
                <w:r>
                  <w:t>[Due date]</w:t>
                </w:r>
              </w:p>
            </w:tc>
          </w:sdtContent>
        </w:sdt>
        <w:tc>
          <w:tcPr>
            <w:tcW w:w="2430" w:type="dxa"/>
          </w:tcPr>
          <w:p w14:paraId="5A9B7E1F" w14:textId="77777777" w:rsidR="00FE7513" w:rsidRDefault="00FE7513"/>
        </w:tc>
      </w:tr>
      <w:tr w:rsidR="00FE7513" w14:paraId="361F48A6" w14:textId="77777777" w:rsidTr="00FE7513">
        <w:tc>
          <w:tcPr>
            <w:tcW w:w="6300" w:type="dxa"/>
          </w:tcPr>
          <w:p w14:paraId="7D0E14D8" w14:textId="77777777" w:rsidR="00FE7513" w:rsidRDefault="00FE7513"/>
        </w:tc>
        <w:sdt>
          <w:sdtPr>
            <w:id w:val="1208221638"/>
            <w:placeholder>
              <w:docPart w:val="673EF94B60879B479438AF2EA45ABD36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070" w:type="dxa"/>
              </w:tcPr>
              <w:p w14:paraId="2042A200" w14:textId="77777777" w:rsidR="00FE7513" w:rsidRDefault="0076348C">
                <w:r>
                  <w:t>[Due date]</w:t>
                </w:r>
              </w:p>
            </w:tc>
          </w:sdtContent>
        </w:sdt>
        <w:tc>
          <w:tcPr>
            <w:tcW w:w="2430" w:type="dxa"/>
          </w:tcPr>
          <w:p w14:paraId="374D9379" w14:textId="77777777" w:rsidR="00FE7513" w:rsidRDefault="00FE7513"/>
        </w:tc>
      </w:tr>
    </w:tbl>
    <w:p w14:paraId="6932CAEA" w14:textId="77777777" w:rsidR="00FE7513" w:rsidRDefault="0076348C">
      <w:pPr>
        <w:pStyle w:val="Heading2"/>
      </w:pPr>
      <w:r>
        <w:t>Accomplishments</w:t>
      </w:r>
    </w:p>
    <w:sdt>
      <w:sdtPr>
        <w:id w:val="1727250588"/>
        <w:placeholder>
          <w:docPart w:val="5E89E0084FAC5F4AA1B3F8D726218575"/>
        </w:placeholder>
        <w:temporary/>
        <w:showingPlcHdr/>
        <w15:appearance w15:val="hidden"/>
      </w:sdtPr>
      <w:sdtEndPr/>
      <w:sdtContent>
        <w:p w14:paraId="5C9F5F34" w14:textId="77777777" w:rsidR="00FE7513" w:rsidRDefault="0076348C">
          <w:r>
            <w:t>[Accomplishments]</w:t>
          </w:r>
        </w:p>
      </w:sdtContent>
    </w:sdt>
    <w:p w14:paraId="691432D1" w14:textId="77777777" w:rsidR="00FE7513" w:rsidRDefault="0076348C">
      <w:pPr>
        <w:pStyle w:val="Heading2"/>
      </w:pPr>
      <w:r>
        <w:t>Concerns</w:t>
      </w:r>
    </w:p>
    <w:sdt>
      <w:sdtPr>
        <w:id w:val="-1148436154"/>
        <w:placeholder>
          <w:docPart w:val="07FB628F474B4A4599B223C9D3A203AA"/>
        </w:placeholder>
        <w:temporary/>
        <w:showingPlcHdr/>
        <w15:appearance w15:val="hidden"/>
      </w:sdtPr>
      <w:sdtEndPr/>
      <w:sdtContent>
        <w:p w14:paraId="46EE6F77" w14:textId="77777777" w:rsidR="00FE7513" w:rsidRDefault="0076348C">
          <w:r>
            <w:t>[Concerns]</w:t>
          </w:r>
        </w:p>
      </w:sdtContent>
    </w:sdt>
    <w:sectPr w:rsidR="00FE7513">
      <w:footerReference w:type="default" r:id="rId11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9EC0F30" w14:textId="77777777" w:rsidR="0076348C" w:rsidRDefault="0076348C">
      <w:r>
        <w:separator/>
      </w:r>
    </w:p>
  </w:endnote>
  <w:endnote w:type="continuationSeparator" w:id="0">
    <w:p w14:paraId="25DDB281" w14:textId="77777777" w:rsidR="0076348C" w:rsidRDefault="007634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143881" w14:textId="77777777" w:rsidR="00FE7513" w:rsidRDefault="0076348C">
    <w:pPr>
      <w:pStyle w:val="Footer"/>
    </w:pPr>
    <w:r>
      <w:t xml:space="preserve">Page |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3733B8B" w14:textId="77777777" w:rsidR="0076348C" w:rsidRDefault="0076348C">
      <w:r>
        <w:separator/>
      </w:r>
    </w:p>
  </w:footnote>
  <w:footnote w:type="continuationSeparator" w:id="0">
    <w:p w14:paraId="5DEE1A91" w14:textId="77777777" w:rsidR="0076348C" w:rsidRDefault="007634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6BAAD56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A156CDA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24CBC7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BB4C01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D284D05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992514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523405C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D5CA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FF9A50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85349F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0DC5FD1"/>
    <w:multiLevelType w:val="hybridMultilevel"/>
    <w:tmpl w:val="22C08A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DE3770B"/>
    <w:multiLevelType w:val="hybridMultilevel"/>
    <w:tmpl w:val="50903D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240"/>
    <w:rsid w:val="005E4240"/>
    <w:rsid w:val="0076348C"/>
    <w:rsid w:val="00FE7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E80369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pacing w:before="100" w:after="100"/>
    </w:pPr>
    <w:rPr>
      <w:color w:val="000000" w:themeColor="text1"/>
      <w:sz w:val="18"/>
      <w:szCs w:val="18"/>
    </w:rPr>
  </w:style>
  <w:style w:type="paragraph" w:styleId="Heading1">
    <w:name w:val="heading 1"/>
    <w:basedOn w:val="Normal"/>
    <w:next w:val="Normal"/>
    <w:qFormat/>
    <w:pPr>
      <w:spacing w:before="240" w:after="240"/>
      <w:outlineLvl w:val="0"/>
    </w:pPr>
    <w:rPr>
      <w:rFonts w:asciiTheme="majorHAnsi" w:eastAsiaTheme="majorEastAsia" w:hAnsiTheme="majorHAnsi" w:cstheme="majorBidi"/>
      <w:b/>
      <w:bCs/>
      <w:caps/>
      <w:color w:val="E48312" w:themeColor="accent1"/>
      <w:sz w:val="24"/>
      <w:szCs w:val="24"/>
    </w:rPr>
  </w:style>
  <w:style w:type="paragraph" w:styleId="Heading2">
    <w:name w:val="heading 2"/>
    <w:basedOn w:val="Normal"/>
    <w:next w:val="Normal"/>
    <w:unhideWhenUsed/>
    <w:qFormat/>
    <w:pPr>
      <w:shd w:val="clear" w:color="auto" w:fill="EADBD4" w:themeFill="accent3" w:themeFillTint="33"/>
      <w:spacing w:before="240"/>
      <w:outlineLvl w:val="1"/>
    </w:pPr>
    <w:rPr>
      <w:color w:val="865640" w:themeColor="accent3"/>
      <w:sz w:val="22"/>
      <w:szCs w:val="22"/>
    </w:rPr>
  </w:style>
  <w:style w:type="paragraph" w:styleId="Heading3">
    <w:name w:val="heading 3"/>
    <w:basedOn w:val="Normal"/>
    <w:next w:val="Normal"/>
    <w:unhideWhenUsed/>
    <w:qFormat/>
    <w:pPr>
      <w:outlineLvl w:val="2"/>
    </w:pPr>
    <w:rPr>
      <w:rFonts w:asciiTheme="majorHAnsi" w:eastAsiaTheme="majorEastAsia" w:hAnsiTheme="majorHAnsi" w:cstheme="majorBidi"/>
      <w:color w:val="BD582C" w:themeColor="accent2"/>
    </w:rPr>
  </w:style>
  <w:style w:type="paragraph" w:styleId="Heading4">
    <w:name w:val="heading 4"/>
    <w:basedOn w:val="Heading3"/>
    <w:next w:val="Normal"/>
    <w:link w:val="Heading4Char"/>
    <w:uiPriority w:val="9"/>
    <w:unhideWhenUsed/>
    <w:pPr>
      <w:spacing w:before="240"/>
      <w:outlineLvl w:val="3"/>
    </w:pPr>
    <w:rPr>
      <w:color w:val="644030" w:themeColor="accent3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pPr>
      <w:spacing w:before="240" w:after="60"/>
      <w:outlineLvl w:val="4"/>
    </w:pPr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before="240" w:after="60"/>
      <w:outlineLvl w:val="5"/>
    </w:pPr>
    <w:rPr>
      <w:rFonts w:asciiTheme="majorHAnsi" w:eastAsiaTheme="majorEastAsia" w:hAnsiTheme="majorHAnsi" w:cstheme="majorBid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40" w:after="6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40" w:after="60"/>
      <w:outlineLvl w:val="7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GridTable1Light-Accent1">
    <w:name w:val="Grid Table 1 Light Accent 1"/>
    <w:aliases w:val="Employee status"/>
    <w:basedOn w:val="TableNormal"/>
    <w:uiPriority w:val="46"/>
    <w:rPr>
      <w:kern w:val="22"/>
      <w14:ligatures w14:val="standard"/>
    </w:rPr>
    <w:tblPr>
      <w:tblStyleRowBandSize w:val="1"/>
      <w:tblStyleColBandSize w:val="1"/>
      <w:tblInd w:w="0" w:type="dxa"/>
      <w:tblBorders>
        <w:insideH w:val="single" w:sz="4" w:space="0" w:color="E48312" w:themeColor="accent1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 w:val="0"/>
        <w:bCs/>
      </w:rPr>
      <w:tblPr/>
      <w:tcPr>
        <w:tcBorders>
          <w:top w:val="nil"/>
          <w:left w:val="nil"/>
          <w:bottom w:val="single" w:sz="12" w:space="0" w:color="E48312" w:themeColor="accent1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2" w:space="0" w:color="F3B46B" w:themeColor="accent1" w:themeTint="99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</w:style>
  <w:style w:type="paragraph" w:styleId="Footer">
    <w:name w:val="footer"/>
    <w:basedOn w:val="Normal"/>
    <w:link w:val="FooterChar"/>
    <w:uiPriority w:val="1"/>
    <w:unhideWhenUsed/>
    <w:pPr>
      <w:spacing w:before="80" w:after="80"/>
      <w:jc w:val="right"/>
    </w:pPr>
    <w:rPr>
      <w:color w:val="865640" w:themeColor="accent3"/>
    </w:rPr>
  </w:style>
  <w:style w:type="character" w:customStyle="1" w:styleId="FooterChar">
    <w:name w:val="Footer Char"/>
    <w:basedOn w:val="DefaultParagraphFont"/>
    <w:link w:val="Footer"/>
    <w:uiPriority w:val="1"/>
    <w:rPr>
      <w:color w:val="865640" w:themeColor="accent3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olor w:val="644030" w:themeColor="accent3" w:themeShade="BF"/>
      <w:sz w:val="18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</w:rPr>
  </w:style>
  <w:style w:type="paragraph" w:styleId="Caption">
    <w:name w:val="caption"/>
    <w:basedOn w:val="Normal"/>
    <w:next w:val="Normal"/>
    <w:uiPriority w:val="35"/>
    <w:semiHidden/>
    <w:unhideWhenUsed/>
    <w:rPr>
      <w:b/>
      <w:b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Logo">
    <w:name w:val="Logo"/>
    <w:basedOn w:val="Normal"/>
    <w:qFormat/>
    <w:pPr>
      <w:jc w:val="center"/>
    </w:pPr>
    <w:rPr>
      <w:noProof/>
    </w:rPr>
  </w:style>
  <w:style w:type="table" w:styleId="GridTable1Light">
    <w:name w:val="Grid Table 1 Light"/>
    <w:basedOn w:val="TableNormal"/>
    <w:uiPriority w:val="46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2">
    <w:name w:val="Plain Table 2"/>
    <w:basedOn w:val="TableNormal"/>
    <w:uiPriority w:val="42"/>
    <w:tblPr>
      <w:tblStyleRowBandSize w:val="1"/>
      <w:tblStyleColBandSize w:val="1"/>
      <w:tblInd w:w="0" w:type="dxa"/>
      <w:tblBorders>
        <w:top w:val="single" w:sz="4" w:space="0" w:color="F4DCD1" w:themeColor="accent2" w:themeTint="33"/>
        <w:bottom w:val="single" w:sz="4" w:space="0" w:color="F4DCD1" w:themeColor="accent2" w:themeTint="33"/>
        <w:insideH w:val="single" w:sz="4" w:space="0" w:color="F4DCD1" w:themeColor="accent2" w:themeTint="33"/>
      </w:tblBorders>
      <w:tblCellMar>
        <w:top w:w="29" w:type="dxa"/>
        <w:left w:w="108" w:type="dxa"/>
        <w:bottom w:w="29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ListTable1Light-Accent6">
    <w:name w:val="List Table 1 Light Accent 6"/>
    <w:basedOn w:val="TableNormal"/>
    <w:uiPriority w:val="46"/>
    <w:tblPr>
      <w:tblStyleRowBandSize w:val="1"/>
      <w:tblStyleColBandSize w:val="1"/>
      <w:tblInd w:w="0" w:type="dxa"/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BEC6B7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EC6B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</w:style>
  <w:style w:type="table" w:styleId="ListTable6Colorful">
    <w:name w:val="List Table 6 Colorful"/>
    <w:basedOn w:val="TableNormal"/>
    <w:uiPriority w:val="51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">
    <w:name w:val="List Table 2"/>
    <w:basedOn w:val="TableNormal"/>
    <w:uiPriority w:val="47"/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2">
    <w:name w:val="List Table 2 Accent 2"/>
    <w:basedOn w:val="TableNormal"/>
    <w:uiPriority w:val="47"/>
    <w:tblPr>
      <w:tblStyleRowBandSize w:val="1"/>
      <w:tblStyleColBandSize w:val="1"/>
      <w:tblInd w:w="0" w:type="dxa"/>
      <w:tblBorders>
        <w:top w:val="single" w:sz="4" w:space="0" w:color="DF9778" w:themeColor="accent2" w:themeTint="99"/>
        <w:bottom w:val="single" w:sz="4" w:space="0" w:color="DF9778" w:themeColor="accent2" w:themeTint="99"/>
        <w:insideH w:val="single" w:sz="4" w:space="0" w:color="DF9778" w:themeColor="accent2" w:themeTint="99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table" w:styleId="ListTable2-Accent1">
    <w:name w:val="List Table 2 Accent 1"/>
    <w:basedOn w:val="TableNormal"/>
    <w:uiPriority w:val="47"/>
    <w:tblPr>
      <w:tblStyleRowBandSize w:val="1"/>
      <w:tblStyleColBandSize w:val="1"/>
      <w:tblInd w:w="0" w:type="dxa"/>
      <w:tblBorders>
        <w:top w:val="single" w:sz="4" w:space="0" w:color="F3B46B" w:themeColor="accent1" w:themeTint="99"/>
        <w:bottom w:val="single" w:sz="4" w:space="0" w:color="F3B46B" w:themeColor="accent1" w:themeTint="99"/>
        <w:insideH w:val="single" w:sz="4" w:space="0" w:color="F3B46B" w:themeColor="accent1" w:themeTint="99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styleId="ListTable2-Accent3">
    <w:name w:val="List Table 2 Accent 3"/>
    <w:basedOn w:val="TableNormal"/>
    <w:uiPriority w:val="47"/>
    <w:tblPr>
      <w:tblStyleRowBandSize w:val="1"/>
      <w:tblStyleColBandSize w:val="1"/>
      <w:tblInd w:w="0" w:type="dxa"/>
      <w:tblBorders>
        <w:top w:val="single" w:sz="4" w:space="0" w:color="C29480" w:themeColor="accent3" w:themeTint="99"/>
        <w:bottom w:val="single" w:sz="4" w:space="0" w:color="C29480" w:themeColor="accent3" w:themeTint="99"/>
        <w:insideH w:val="single" w:sz="4" w:space="0" w:color="C29480" w:themeColor="accent3" w:themeTint="99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paragraph" w:styleId="Subtitle">
    <w:name w:val="Subtitle"/>
    <w:basedOn w:val="Normal"/>
    <w:next w:val="Normal"/>
    <w:link w:val="SubtitleChar"/>
    <w:uiPriority w:val="11"/>
    <w:semiHidden/>
    <w:unhideWhenUsed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semiHidden/>
    <w:unhideWhenUsed/>
    <w:pPr>
      <w:tabs>
        <w:tab w:val="center" w:pos="4680"/>
        <w:tab w:val="right" w:pos="9360"/>
      </w:tabs>
      <w:spacing w:before="0" w:after="0"/>
    </w:pPr>
  </w:style>
  <w:style w:type="paragraph" w:customStyle="1" w:styleId="Companyname">
    <w:name w:val="Company name"/>
    <w:basedOn w:val="Normal"/>
    <w:next w:val="Normal"/>
    <w:qFormat/>
    <w:pPr>
      <w:spacing w:before="0" w:after="0"/>
      <w:jc w:val="center"/>
    </w:pPr>
    <w:rPr>
      <w:b/>
      <w:bCs/>
      <w:color w:val="49533D" w:themeColor="text2" w:themeShade="BF"/>
      <w:sz w:val="28"/>
      <w:szCs w:val="28"/>
    </w:rPr>
  </w:style>
  <w:style w:type="character" w:customStyle="1" w:styleId="HeaderChar">
    <w:name w:val="Header Char"/>
    <w:basedOn w:val="DefaultParagraphFont"/>
    <w:link w:val="Header"/>
    <w:uiPriority w:val="99"/>
    <w:semiHidden/>
    <w:rPr>
      <w:color w:val="000000" w:themeColor="tex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glossaryDocument" Target="glossary/document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sorokolat/Library/Containers/com.microsoft.Word/Data/Library/Caches/2057/TM03463063/Employee%20status%20repor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186F939D0020F439891815A2C153D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D9BE3-BDA6-C243-9B1A-1786B9DA4D86}"/>
      </w:docPartPr>
      <w:docPartBody>
        <w:p w:rsidR="00000000" w:rsidRDefault="00156E07">
          <w:pPr>
            <w:pStyle w:val="A186F939D0020F439891815A2C153D6F"/>
          </w:pPr>
          <w:r>
            <w:t>[Company Name]</w:t>
          </w:r>
        </w:p>
      </w:docPartBody>
    </w:docPart>
    <w:docPart>
      <w:docPartPr>
        <w:name w:val="9A0C6B2CAFC978488FC0857093E371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9AE873-EDA6-ED41-9304-D399973FA4D6}"/>
      </w:docPartPr>
      <w:docPartBody>
        <w:p w:rsidR="00000000" w:rsidRDefault="00156E07">
          <w:pPr>
            <w:pStyle w:val="9A0C6B2CAFC978488FC0857093E371F3"/>
          </w:pPr>
          <w:r>
            <w:t>[Start date]</w:t>
          </w:r>
        </w:p>
      </w:docPartBody>
    </w:docPart>
    <w:docPart>
      <w:docPartPr>
        <w:name w:val="A13E03A54DFB3C4287A458C04A408F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77AC12-CE95-6A4D-BE49-ABF33407F266}"/>
      </w:docPartPr>
      <w:docPartBody>
        <w:p w:rsidR="00000000" w:rsidRDefault="00156E07">
          <w:pPr>
            <w:pStyle w:val="A13E03A54DFB3C4287A458C04A408F13"/>
          </w:pPr>
          <w:r>
            <w:t>[End date]</w:t>
          </w:r>
        </w:p>
      </w:docPartBody>
    </w:docPart>
    <w:docPart>
      <w:docPartPr>
        <w:name w:val="673EF94B60879B479438AF2EA45ABD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22065-5092-3544-9692-2333FC696BD1}"/>
      </w:docPartPr>
      <w:docPartBody>
        <w:p w:rsidR="00000000" w:rsidRDefault="00156E07">
          <w:pPr>
            <w:pStyle w:val="673EF94B60879B479438AF2EA45ABD36"/>
          </w:pPr>
          <w:r>
            <w:t>[Due date]</w:t>
          </w:r>
        </w:p>
      </w:docPartBody>
    </w:docPart>
    <w:docPart>
      <w:docPartPr>
        <w:name w:val="5E89E0084FAC5F4AA1B3F8D726218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E125C-39A8-504A-8B83-86346C767DC7}"/>
      </w:docPartPr>
      <w:docPartBody>
        <w:p w:rsidR="00000000" w:rsidRDefault="00156E07">
          <w:pPr>
            <w:pStyle w:val="5E89E0084FAC5F4AA1B3F8D726218575"/>
          </w:pPr>
          <w:r>
            <w:t>[Accomplishments]</w:t>
          </w:r>
        </w:p>
      </w:docPartBody>
    </w:docPart>
    <w:docPart>
      <w:docPartPr>
        <w:name w:val="07FB628F474B4A4599B223C9D3A203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274D2E-BE3D-DA44-B018-05456DE6841C}"/>
      </w:docPartPr>
      <w:docPartBody>
        <w:p w:rsidR="00000000" w:rsidRDefault="00156E07">
          <w:pPr>
            <w:pStyle w:val="07FB628F474B4A4599B223C9D3A203AA"/>
          </w:pPr>
          <w:r>
            <w:t>[Concerns]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6E07"/>
    <w:rsid w:val="00156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186F939D0020F439891815A2C153D6F">
    <w:name w:val="A186F939D0020F439891815A2C153D6F"/>
  </w:style>
  <w:style w:type="paragraph" w:customStyle="1" w:styleId="9A0C6B2CAFC978488FC0857093E371F3">
    <w:name w:val="9A0C6B2CAFC978488FC0857093E371F3"/>
  </w:style>
  <w:style w:type="paragraph" w:customStyle="1" w:styleId="A13E03A54DFB3C4287A458C04A408F13">
    <w:name w:val="A13E03A54DFB3C4287A458C04A408F13"/>
  </w:style>
  <w:style w:type="paragraph" w:customStyle="1" w:styleId="673EF94B60879B479438AF2EA45ABD36">
    <w:name w:val="673EF94B60879B479438AF2EA45ABD36"/>
  </w:style>
  <w:style w:type="paragraph" w:customStyle="1" w:styleId="5E89E0084FAC5F4AA1B3F8D726218575">
    <w:name w:val="5E89E0084FAC5F4AA1B3F8D726218575"/>
  </w:style>
  <w:style w:type="paragraph" w:customStyle="1" w:styleId="07FB628F474B4A4599B223C9D3A203AA">
    <w:name w:val="07FB628F474B4A4599B223C9D3A203A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Ion Boardroom">
  <a:themeElements>
    <a:clrScheme name="Orange">
      <a:dk1>
        <a:srgbClr val="000000"/>
      </a:dk1>
      <a:lt1>
        <a:sysClr val="window" lastClr="FFFFFF"/>
      </a:lt1>
      <a:dk2>
        <a:srgbClr val="637052"/>
      </a:dk2>
      <a:lt2>
        <a:srgbClr val="CCDDEA"/>
      </a:lt2>
      <a:accent1>
        <a:srgbClr val="E48312"/>
      </a:accent1>
      <a:accent2>
        <a:srgbClr val="BD582C"/>
      </a:accent2>
      <a:accent3>
        <a:srgbClr val="865640"/>
      </a:accent3>
      <a:accent4>
        <a:srgbClr val="9B8357"/>
      </a:accent4>
      <a:accent5>
        <a:srgbClr val="C2BC80"/>
      </a:accent5>
      <a:accent6>
        <a:srgbClr val="94A088"/>
      </a:accent6>
      <a:hlink>
        <a:srgbClr val="2998E3"/>
      </a:hlink>
      <a:folHlink>
        <a:srgbClr val="8C8C8C"/>
      </a:folHlink>
    </a:clrScheme>
    <a:fontScheme name="Century Gothic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ion-Auditorium-Staging22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859780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2012-09-24T09:40:00+00:00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1638543</Value>
    </PublishStatusLookup>
    <APAuthor xmlns="4873beb7-5857-4685-be1f-d57550cc96cc">
      <UserInfo>
        <DisplayName/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 xsi:nil="true"/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false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TP103463012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ECF9E89-5F52-4DD0-BA14-F243508A7E75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5F9A227A-C5E4-4840-A8DC-ADCAA98679B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DD4418E-DDAF-4F20-B041-352CF5B0033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Employee status report.dotx</Template>
  <TotalTime>0</TotalTime>
  <Pages>1</Pages>
  <Words>77</Words>
  <Characters>444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2016-11-02T12:16:00Z</dcterms:created>
  <dcterms:modified xsi:type="dcterms:W3CDTF">2016-11-02T12:16:00Z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</Properties>
</file>