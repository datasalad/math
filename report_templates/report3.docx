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88"/>
        <w:gridCol w:w="288"/>
        <w:gridCol w:w="8424"/>
      </w:tblGrid>
      <w:tr w:rsidR="003D3822" w14:paraId="39CE4CCA" w14:textId="77777777">
        <w:trPr>
          <w:trHeight w:hRule="exact" w:val="720"/>
        </w:trPr>
        <w:tc>
          <w:tcPr>
            <w:tcW w:w="2088" w:type="dxa"/>
            <w:vAlign w:val="bottom"/>
          </w:tcPr>
          <w:p w14:paraId="3F43123D" w14:textId="77777777" w:rsidR="003D3822" w:rsidRDefault="000C4FD1">
            <w:pPr>
              <w:pStyle w:val="Date"/>
            </w:pPr>
            <w:sdt>
              <w:sdtPr>
                <w:alias w:val="Date"/>
                <w:tag w:val=""/>
                <w:id w:val="1592654403"/>
                <w:placeholder>
                  <w:docPart w:val="CC367346A810684EA5C859C4644EA87E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M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[Date]</w:t>
                </w:r>
              </w:sdtContent>
            </w:sdt>
          </w:p>
        </w:tc>
        <w:tc>
          <w:tcPr>
            <w:tcW w:w="288" w:type="dxa"/>
            <w:vAlign w:val="bottom"/>
          </w:tcPr>
          <w:p w14:paraId="0B1F763F" w14:textId="77777777" w:rsidR="003D3822" w:rsidRDefault="003D3822"/>
        </w:tc>
        <w:tc>
          <w:tcPr>
            <w:tcW w:w="8424" w:type="dxa"/>
            <w:vAlign w:val="bottom"/>
          </w:tcPr>
          <w:p w14:paraId="5107F852" w14:textId="77777777" w:rsidR="003D3822" w:rsidRDefault="000C4FD1">
            <w:pPr>
              <w:pStyle w:val="Title"/>
            </w:pPr>
            <w:sdt>
              <w:sdtPr>
                <w:alias w:val="Title"/>
                <w:tag w:val=""/>
                <w:id w:val="21604194"/>
                <w:placeholder>
                  <w:docPart w:val="CC13510D457D984D85D1D2A4FCC7F40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>
                  <w:t>Project Status Report</w:t>
                </w:r>
              </w:sdtContent>
            </w:sdt>
          </w:p>
        </w:tc>
      </w:tr>
      <w:tr w:rsidR="003D3822" w14:paraId="16316BA4" w14:textId="77777777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14:paraId="3A64A38C" w14:textId="77777777" w:rsidR="003D3822" w:rsidRDefault="003D3822">
            <w:pPr>
              <w:rPr>
                <w:sz w:val="10"/>
              </w:rPr>
            </w:pPr>
          </w:p>
        </w:tc>
        <w:tc>
          <w:tcPr>
            <w:tcW w:w="288" w:type="dxa"/>
          </w:tcPr>
          <w:p w14:paraId="41E2F43F" w14:textId="77777777" w:rsidR="003D3822" w:rsidRDefault="003D3822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14:paraId="3AC0EC2E" w14:textId="77777777" w:rsidR="003D3822" w:rsidRDefault="003D3822">
            <w:pPr>
              <w:rPr>
                <w:sz w:val="10"/>
              </w:rPr>
            </w:pPr>
          </w:p>
        </w:tc>
      </w:tr>
    </w:tbl>
    <w:p w14:paraId="00FB3EA2" w14:textId="77777777" w:rsidR="003D3822" w:rsidRDefault="000C4FD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009B8" wp14:editId="7FC1B01B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3975" cy="1981835"/>
                <wp:effectExtent l="0" t="0" r="9525" b="3175"/>
                <wp:wrapNone/>
                <wp:docPr id="1" name="Text Box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98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2FDB7" w14:textId="77777777" w:rsidR="003D3822" w:rsidRDefault="000C4FD1">
                            <w:pPr>
                              <w:pStyle w:val="FormHeading"/>
                            </w:pPr>
                            <w:r>
                              <w:t>Project Name</w:t>
                            </w:r>
                          </w:p>
                          <w:p w14:paraId="59DC2102" w14:textId="77777777" w:rsidR="003D3822" w:rsidRDefault="000C4FD1">
                            <w:pPr>
                              <w:pStyle w:val="FormText"/>
                            </w:pPr>
                            <w:sdt>
                              <w:sdtPr>
                                <w:id w:val="-190845037"/>
                                <w:placeholder>
                                  <w:docPart w:val="11BAB4405C3D9F41BE11D68EE1E7B63F"/>
                                </w:placeholder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>
                                  <w:t>[Project Name]</w:t>
                                </w:r>
                              </w:sdtContent>
                            </w:sdt>
                          </w:p>
                          <w:p w14:paraId="6CEB2729" w14:textId="77777777" w:rsidR="003D3822" w:rsidRDefault="000C4FD1">
                            <w:pPr>
                              <w:pStyle w:val="FormHeading"/>
                            </w:pPr>
                            <w:r>
                              <w:t>Client Name</w:t>
                            </w:r>
                          </w:p>
                          <w:p w14:paraId="144A3D25" w14:textId="77777777" w:rsidR="003D3822" w:rsidRDefault="000C4FD1">
                            <w:pPr>
                              <w:pStyle w:val="FormText"/>
                            </w:pPr>
                            <w:sdt>
                              <w:sdtPr>
                                <w:id w:val="-786579127"/>
                                <w:placeholder>
                                  <w:docPart w:val="4326FB70F3F42F449A9DE23EAFDD097F"/>
                                </w:placeholder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>
                                  <w:t>[Client Name]</w:t>
                                </w:r>
                              </w:sdtContent>
                            </w:sdt>
                          </w:p>
                          <w:p w14:paraId="7F18619F" w14:textId="77777777" w:rsidR="003D3822" w:rsidRDefault="000C4FD1">
                            <w:pPr>
                              <w:pStyle w:val="FormHeading"/>
                            </w:pPr>
                            <w:r>
                              <w:t>Project Manager</w:t>
                            </w:r>
                          </w:p>
                          <w:sdt>
                            <w:sdtPr>
                              <w:id w:val="1664363053"/>
                              <w:placeholder>
                                <w:docPart w:val="5A0629D16EE8164195C90327D43ACEE3"/>
                              </w:placeholder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14:paraId="6565FEE8" w14:textId="77777777" w:rsidR="003D3822" w:rsidRDefault="000C4FD1">
                                <w:pPr>
                                  <w:pStyle w:val="FormText"/>
                                </w:pPr>
                                <w:r>
                                  <w:t>[Project Manager]</w:t>
                                </w:r>
                              </w:p>
                            </w:sdtContent>
                          </w:sdt>
                          <w:p w14:paraId="14F0E4B9" w14:textId="77777777" w:rsidR="003D3822" w:rsidRDefault="000C4FD1">
                            <w:pPr>
                              <w:pStyle w:val="FormHeading"/>
                            </w:pPr>
                            <w:r>
                              <w:t>Prepared By</w:t>
                            </w:r>
                          </w:p>
                          <w:sdt>
                            <w:sdtPr>
                              <w:id w:val="-1467733057"/>
                              <w:placeholder>
                                <w:docPart w:val="C43532A9D1C2FB44BE1802E4CBBB4334"/>
                              </w:placeholder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14:paraId="788349E5" w14:textId="77777777" w:rsidR="003D3822" w:rsidRDefault="000C4FD1">
                                <w:pPr>
                                  <w:pStyle w:val="FormText"/>
                                </w:pPr>
                                <w:r>
                                  <w:t>[Name]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009B8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alt="Status report form heading" style="position:absolute;left:0;text-align:left;margin-left:36pt;margin-top:94.5pt;width:104.25pt;height:156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" filled="f" stroked="f" strokeweight=".5pt">
                <v:textbox style="mso-fit-shape-to-text:t" inset="0,0,0,0">
                  <w:txbxContent>
                    <w:p w14:paraId="1B52FDB7" w14:textId="77777777" w:rsidR="003D3822" w:rsidRDefault="000C4FD1">
                      <w:pPr>
                        <w:pStyle w:val="FormHeading"/>
                      </w:pPr>
                      <w:r>
                        <w:t>Project Name</w:t>
                      </w:r>
                    </w:p>
                    <w:p w14:paraId="59DC2102" w14:textId="77777777" w:rsidR="003D3822" w:rsidRDefault="000C4FD1">
                      <w:pPr>
                        <w:pStyle w:val="FormText"/>
                      </w:pPr>
                      <w:sdt>
                        <w:sdtPr>
                          <w:id w:val="-190845037"/>
                          <w:placeholder>
                            <w:docPart w:val="11BAB4405C3D9F41BE11D68EE1E7B63F"/>
                          </w:placeholder>
                          <w:temporary/>
                          <w:showingPlcHdr/>
                          <w:text/>
                        </w:sdtPr>
                        <w:sdtEndPr/>
                        <w:sdtContent>
                          <w:r>
                            <w:t>[Project Name]</w:t>
                          </w:r>
                        </w:sdtContent>
                      </w:sdt>
                    </w:p>
                    <w:p w14:paraId="6CEB2729" w14:textId="77777777" w:rsidR="003D3822" w:rsidRDefault="000C4FD1">
                      <w:pPr>
                        <w:pStyle w:val="FormHeading"/>
                      </w:pPr>
                      <w:r>
                        <w:t>Client Name</w:t>
                      </w:r>
                    </w:p>
                    <w:p w14:paraId="144A3D25" w14:textId="77777777" w:rsidR="003D3822" w:rsidRDefault="000C4FD1">
                      <w:pPr>
                        <w:pStyle w:val="FormText"/>
                      </w:pPr>
                      <w:sdt>
                        <w:sdtPr>
                          <w:id w:val="-786579127"/>
                          <w:placeholder>
                            <w:docPart w:val="4326FB70F3F42F449A9DE23EAFDD097F"/>
                          </w:placeholder>
                          <w:temporary/>
                          <w:showingPlcHdr/>
                          <w:text/>
                        </w:sdtPr>
                        <w:sdtEndPr/>
                        <w:sdtContent>
                          <w:r>
                            <w:t>[Client Name]</w:t>
                          </w:r>
                        </w:sdtContent>
                      </w:sdt>
                    </w:p>
                    <w:p w14:paraId="7F18619F" w14:textId="77777777" w:rsidR="003D3822" w:rsidRDefault="000C4FD1">
                      <w:pPr>
                        <w:pStyle w:val="FormHeading"/>
                      </w:pPr>
                      <w:r>
                        <w:t>Project Manager</w:t>
                      </w:r>
                    </w:p>
                    <w:sdt>
                      <w:sdtPr>
                        <w:id w:val="1664363053"/>
                        <w:placeholder>
                          <w:docPart w:val="5A0629D16EE8164195C90327D43ACEE3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p w14:paraId="6565FEE8" w14:textId="77777777" w:rsidR="003D3822" w:rsidRDefault="000C4FD1">
                          <w:pPr>
                            <w:pStyle w:val="FormText"/>
                          </w:pPr>
                          <w:r>
                            <w:t>[Project Manager]</w:t>
                          </w:r>
                        </w:p>
                      </w:sdtContent>
                    </w:sdt>
                    <w:p w14:paraId="14F0E4B9" w14:textId="77777777" w:rsidR="003D3822" w:rsidRDefault="000C4FD1">
                      <w:pPr>
                        <w:pStyle w:val="FormHeading"/>
                      </w:pPr>
                      <w:r>
                        <w:t>Prepared By</w:t>
                      </w:r>
                    </w:p>
                    <w:sdt>
                      <w:sdtPr>
                        <w:id w:val="-1467733057"/>
                        <w:placeholder>
                          <w:docPart w:val="C43532A9D1C2FB44BE1802E4CBBB4334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p w14:paraId="788349E5" w14:textId="77777777" w:rsidR="003D3822" w:rsidRDefault="000C4FD1">
                          <w:pPr>
                            <w:pStyle w:val="FormText"/>
                          </w:pPr>
                          <w:r>
                            <w:t>[Name]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>
        <w:t>Snapshot of Project</w:t>
      </w:r>
    </w:p>
    <w:tbl>
      <w:tblPr>
        <w:tblStyle w:val="TableGrid"/>
        <w:tblW w:w="5000" w:type="pct"/>
        <w:tblLook w:val="04E0" w:firstRow="1" w:lastRow="1" w:firstColumn="1" w:lastColumn="0" w:noHBand="0" w:noVBand="1"/>
        <w:tblDescription w:val="Project snapshot"/>
      </w:tblPr>
      <w:tblGrid>
        <w:gridCol w:w="1851"/>
        <w:gridCol w:w="1430"/>
        <w:gridCol w:w="2356"/>
        <w:gridCol w:w="1809"/>
        <w:gridCol w:w="968"/>
      </w:tblGrid>
      <w:tr w:rsidR="003D3822" w14:paraId="5A03AB30" w14:textId="77777777" w:rsidTr="003D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00" w:type="pct"/>
            <w:vAlign w:val="bottom"/>
          </w:tcPr>
          <w:p w14:paraId="419E8E57" w14:textId="77777777" w:rsidR="003D3822" w:rsidRDefault="000C4FD1">
            <w:r>
              <w:t>Activity</w:t>
            </w:r>
          </w:p>
        </w:tc>
        <w:tc>
          <w:tcPr>
            <w:tcW w:w="850" w:type="pct"/>
            <w:vAlign w:val="bottom"/>
          </w:tcPr>
          <w:p w14:paraId="7AC77000" w14:textId="77777777" w:rsidR="003D3822" w:rsidRDefault="000C4FD1">
            <w:r>
              <w:t>% Complete</w:t>
            </w:r>
          </w:p>
        </w:tc>
        <w:tc>
          <w:tcPr>
            <w:tcW w:w="1400" w:type="pct"/>
            <w:vAlign w:val="bottom"/>
          </w:tcPr>
          <w:p w14:paraId="5020B7D8" w14:textId="77777777" w:rsidR="003D3822" w:rsidRDefault="000C4FD1">
            <w:r>
              <w:t>Issues</w:t>
            </w:r>
          </w:p>
        </w:tc>
        <w:tc>
          <w:tcPr>
            <w:tcW w:w="1075" w:type="pct"/>
            <w:vAlign w:val="bottom"/>
          </w:tcPr>
          <w:p w14:paraId="1239BF73" w14:textId="77777777" w:rsidR="003D3822" w:rsidRDefault="000C4FD1">
            <w:r>
              <w:t>Delivery Date</w:t>
            </w:r>
          </w:p>
        </w:tc>
        <w:tc>
          <w:tcPr>
            <w:tcW w:w="577" w:type="pct"/>
            <w:vAlign w:val="bottom"/>
          </w:tcPr>
          <w:p w14:paraId="4C725A6B" w14:textId="77777777" w:rsidR="003D3822" w:rsidRDefault="000C4FD1">
            <w:r>
              <w:t>Owner</w:t>
            </w:r>
          </w:p>
        </w:tc>
      </w:tr>
      <w:tr w:rsidR="003D3822" w14:paraId="65DF9C5B" w14:textId="77777777" w:rsidTr="003D3822">
        <w:tc>
          <w:tcPr>
            <w:tcW w:w="1100" w:type="pct"/>
          </w:tcPr>
          <w:p w14:paraId="59CB34FD" w14:textId="77777777" w:rsidR="003D3822" w:rsidRDefault="003D3822"/>
        </w:tc>
        <w:tc>
          <w:tcPr>
            <w:tcW w:w="850" w:type="pct"/>
          </w:tcPr>
          <w:p w14:paraId="63BCC4F8" w14:textId="77777777" w:rsidR="003D3822" w:rsidRDefault="003D3822"/>
        </w:tc>
        <w:tc>
          <w:tcPr>
            <w:tcW w:w="1400" w:type="pct"/>
          </w:tcPr>
          <w:p w14:paraId="5BDD4FFC" w14:textId="77777777" w:rsidR="003D3822" w:rsidRDefault="003D3822">
            <w:bookmarkStart w:id="0" w:name="_GoBack"/>
            <w:bookmarkEnd w:id="0"/>
          </w:p>
        </w:tc>
        <w:tc>
          <w:tcPr>
            <w:tcW w:w="1075" w:type="pct"/>
          </w:tcPr>
          <w:p w14:paraId="545253FB" w14:textId="77777777" w:rsidR="003D3822" w:rsidRDefault="003D3822"/>
        </w:tc>
        <w:tc>
          <w:tcPr>
            <w:tcW w:w="577" w:type="pct"/>
          </w:tcPr>
          <w:p w14:paraId="756CB16D" w14:textId="77777777" w:rsidR="003D3822" w:rsidRDefault="003D3822"/>
        </w:tc>
      </w:tr>
      <w:tr w:rsidR="003D3822" w14:paraId="32DF33E4" w14:textId="77777777" w:rsidTr="003D3822">
        <w:tc>
          <w:tcPr>
            <w:tcW w:w="1100" w:type="pct"/>
          </w:tcPr>
          <w:p w14:paraId="4E7E2F57" w14:textId="77777777" w:rsidR="003D3822" w:rsidRDefault="003D3822"/>
        </w:tc>
        <w:tc>
          <w:tcPr>
            <w:tcW w:w="850" w:type="pct"/>
          </w:tcPr>
          <w:p w14:paraId="59EB061A" w14:textId="77777777" w:rsidR="003D3822" w:rsidRDefault="003D3822"/>
        </w:tc>
        <w:tc>
          <w:tcPr>
            <w:tcW w:w="1400" w:type="pct"/>
          </w:tcPr>
          <w:p w14:paraId="28560A0F" w14:textId="77777777" w:rsidR="003D3822" w:rsidRDefault="003D3822"/>
        </w:tc>
        <w:tc>
          <w:tcPr>
            <w:tcW w:w="1075" w:type="pct"/>
          </w:tcPr>
          <w:p w14:paraId="07CCA989" w14:textId="77777777" w:rsidR="003D3822" w:rsidRDefault="003D3822"/>
        </w:tc>
        <w:tc>
          <w:tcPr>
            <w:tcW w:w="577" w:type="pct"/>
          </w:tcPr>
          <w:p w14:paraId="51909634" w14:textId="77777777" w:rsidR="003D3822" w:rsidRDefault="003D3822"/>
        </w:tc>
      </w:tr>
      <w:tr w:rsidR="003D3822" w14:paraId="188C3FE1" w14:textId="77777777" w:rsidTr="003D3822">
        <w:tc>
          <w:tcPr>
            <w:tcW w:w="1100" w:type="pct"/>
          </w:tcPr>
          <w:p w14:paraId="37D673FE" w14:textId="77777777" w:rsidR="003D3822" w:rsidRDefault="003D3822"/>
        </w:tc>
        <w:tc>
          <w:tcPr>
            <w:tcW w:w="850" w:type="pct"/>
          </w:tcPr>
          <w:p w14:paraId="392C99A9" w14:textId="77777777" w:rsidR="003D3822" w:rsidRDefault="003D3822"/>
        </w:tc>
        <w:tc>
          <w:tcPr>
            <w:tcW w:w="1400" w:type="pct"/>
          </w:tcPr>
          <w:p w14:paraId="7F0FBFAF" w14:textId="77777777" w:rsidR="003D3822" w:rsidRDefault="003D3822"/>
        </w:tc>
        <w:tc>
          <w:tcPr>
            <w:tcW w:w="1075" w:type="pct"/>
          </w:tcPr>
          <w:p w14:paraId="1A398DDE" w14:textId="77777777" w:rsidR="003D3822" w:rsidRDefault="003D3822"/>
        </w:tc>
        <w:tc>
          <w:tcPr>
            <w:tcW w:w="577" w:type="pct"/>
          </w:tcPr>
          <w:p w14:paraId="2D0449B4" w14:textId="77777777" w:rsidR="003D3822" w:rsidRDefault="003D3822"/>
        </w:tc>
      </w:tr>
      <w:tr w:rsidR="003D3822" w14:paraId="3286A3CF" w14:textId="77777777" w:rsidTr="003D3822">
        <w:tc>
          <w:tcPr>
            <w:tcW w:w="1100" w:type="pct"/>
          </w:tcPr>
          <w:p w14:paraId="577B6B23" w14:textId="77777777" w:rsidR="003D3822" w:rsidRDefault="003D3822"/>
        </w:tc>
        <w:tc>
          <w:tcPr>
            <w:tcW w:w="850" w:type="pct"/>
          </w:tcPr>
          <w:p w14:paraId="34C9F3BC" w14:textId="77777777" w:rsidR="003D3822" w:rsidRDefault="003D3822"/>
        </w:tc>
        <w:tc>
          <w:tcPr>
            <w:tcW w:w="1400" w:type="pct"/>
          </w:tcPr>
          <w:p w14:paraId="42983ADB" w14:textId="77777777" w:rsidR="003D3822" w:rsidRDefault="003D3822"/>
        </w:tc>
        <w:tc>
          <w:tcPr>
            <w:tcW w:w="1075" w:type="pct"/>
          </w:tcPr>
          <w:p w14:paraId="6516A8F1" w14:textId="77777777" w:rsidR="003D3822" w:rsidRDefault="003D3822"/>
        </w:tc>
        <w:tc>
          <w:tcPr>
            <w:tcW w:w="577" w:type="pct"/>
          </w:tcPr>
          <w:p w14:paraId="315C0709" w14:textId="77777777" w:rsidR="003D3822" w:rsidRDefault="003D3822"/>
        </w:tc>
      </w:tr>
      <w:tr w:rsidR="003D3822" w14:paraId="6F23833E" w14:textId="77777777" w:rsidTr="003D38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0" w:type="pct"/>
          </w:tcPr>
          <w:p w14:paraId="7247173C" w14:textId="77777777" w:rsidR="003D3822" w:rsidRDefault="003D3822"/>
        </w:tc>
        <w:tc>
          <w:tcPr>
            <w:tcW w:w="850" w:type="pct"/>
          </w:tcPr>
          <w:p w14:paraId="2C534D3D" w14:textId="77777777" w:rsidR="003D3822" w:rsidRDefault="003D3822"/>
        </w:tc>
        <w:tc>
          <w:tcPr>
            <w:tcW w:w="1400" w:type="pct"/>
          </w:tcPr>
          <w:p w14:paraId="12C6DB21" w14:textId="77777777" w:rsidR="003D3822" w:rsidRDefault="003D3822"/>
        </w:tc>
        <w:tc>
          <w:tcPr>
            <w:tcW w:w="1075" w:type="pct"/>
          </w:tcPr>
          <w:p w14:paraId="71D13CC7" w14:textId="77777777" w:rsidR="003D3822" w:rsidRDefault="003D3822"/>
        </w:tc>
        <w:tc>
          <w:tcPr>
            <w:tcW w:w="577" w:type="pct"/>
          </w:tcPr>
          <w:p w14:paraId="03159C8D" w14:textId="77777777" w:rsidR="003D3822" w:rsidRDefault="003D3822"/>
        </w:tc>
      </w:tr>
    </w:tbl>
    <w:p w14:paraId="406EE04E" w14:textId="77777777" w:rsidR="003D3822" w:rsidRDefault="000C4FD1">
      <w:pPr>
        <w:pStyle w:val="Heading1"/>
      </w:pPr>
      <w:r>
        <w:t>Status Summary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8414"/>
      </w:tblGrid>
      <w:tr w:rsidR="003D3822" w14:paraId="298B9629" w14:textId="77777777">
        <w:sdt>
          <w:sdtPr>
            <w:id w:val="154348348"/>
            <w:placeholder>
              <w:docPart w:val="F784EA6E95A3B546B2E94555AFAF6BC5"/>
            </w:placeholder>
            <w:temporary/>
            <w:showingPlcHdr/>
            <w:text/>
          </w:sdtPr>
          <w:sdtEndPr/>
          <w:sdtContent>
            <w:tc>
              <w:tcPr>
                <w:tcW w:w="8640" w:type="dxa"/>
              </w:tcPr>
              <w:p w14:paraId="789FE7C6" w14:textId="77777777" w:rsidR="003D3822" w:rsidRDefault="000C4FD1">
                <w:pPr>
                  <w:pStyle w:val="TableText"/>
                </w:pPr>
                <w:r>
                  <w:t>[Start text here.]</w:t>
                </w:r>
              </w:p>
            </w:tc>
          </w:sdtContent>
        </w:sdt>
      </w:tr>
    </w:tbl>
    <w:p w14:paraId="6B0C66DA" w14:textId="77777777" w:rsidR="003D3822" w:rsidRDefault="003D3822"/>
    <w:p w14:paraId="55D2AFBB" w14:textId="77777777" w:rsidR="003D3822" w:rsidRDefault="000C4FD1">
      <w:pPr>
        <w:pStyle w:val="Heading1"/>
      </w:pPr>
      <w:r>
        <w:t>Budget Overview</w:t>
      </w:r>
    </w:p>
    <w:tbl>
      <w:tblPr>
        <w:tblStyle w:val="TableGrid"/>
        <w:tblW w:w="5000" w:type="pct"/>
        <w:tblLook w:val="04E0" w:firstRow="1" w:lastRow="1" w:firstColumn="1" w:lastColumn="0" w:noHBand="0" w:noVBand="1"/>
        <w:tblDescription w:val="Budget overview"/>
      </w:tblPr>
      <w:tblGrid>
        <w:gridCol w:w="2264"/>
        <w:gridCol w:w="1122"/>
        <w:gridCol w:w="1676"/>
        <w:gridCol w:w="3352"/>
      </w:tblGrid>
      <w:tr w:rsidR="003D3822" w14:paraId="0CA6783F" w14:textId="77777777" w:rsidTr="003D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45" w:type="pct"/>
            <w:vAlign w:val="bottom"/>
          </w:tcPr>
          <w:p w14:paraId="0EAC8090" w14:textId="77777777" w:rsidR="003D3822" w:rsidRDefault="000C4FD1">
            <w:r>
              <w:t>Item</w:t>
            </w:r>
          </w:p>
        </w:tc>
        <w:tc>
          <w:tcPr>
            <w:tcW w:w="667" w:type="pct"/>
            <w:vAlign w:val="bottom"/>
          </w:tcPr>
          <w:p w14:paraId="0ACCCFCF" w14:textId="77777777" w:rsidR="003D3822" w:rsidRDefault="000C4FD1">
            <w:r>
              <w:t>Owner</w:t>
            </w:r>
          </w:p>
        </w:tc>
        <w:tc>
          <w:tcPr>
            <w:tcW w:w="996" w:type="pct"/>
            <w:vAlign w:val="bottom"/>
          </w:tcPr>
          <w:p w14:paraId="6E4CF437" w14:textId="77777777" w:rsidR="003D3822" w:rsidRDefault="000C4FD1">
            <w:r>
              <w:t>On Track?</w:t>
            </w:r>
          </w:p>
        </w:tc>
        <w:tc>
          <w:tcPr>
            <w:tcW w:w="1992" w:type="pct"/>
            <w:vAlign w:val="bottom"/>
          </w:tcPr>
          <w:p w14:paraId="1941CEC7" w14:textId="77777777" w:rsidR="003D3822" w:rsidRDefault="000C4FD1">
            <w:r>
              <w:t>Notes</w:t>
            </w:r>
          </w:p>
        </w:tc>
      </w:tr>
      <w:tr w:rsidR="003D3822" w14:paraId="1B74E6D5" w14:textId="77777777" w:rsidTr="003D3822">
        <w:tc>
          <w:tcPr>
            <w:tcW w:w="1345" w:type="pct"/>
          </w:tcPr>
          <w:p w14:paraId="695FB518" w14:textId="77777777" w:rsidR="003D3822" w:rsidRDefault="003D3822"/>
        </w:tc>
        <w:tc>
          <w:tcPr>
            <w:tcW w:w="667" w:type="pct"/>
          </w:tcPr>
          <w:p w14:paraId="17B33A01" w14:textId="77777777" w:rsidR="003D3822" w:rsidRDefault="003D3822"/>
        </w:tc>
        <w:tc>
          <w:tcPr>
            <w:tcW w:w="996" w:type="pct"/>
          </w:tcPr>
          <w:p w14:paraId="51C4FB80" w14:textId="77777777" w:rsidR="003D3822" w:rsidRDefault="003D3822"/>
        </w:tc>
        <w:tc>
          <w:tcPr>
            <w:tcW w:w="1992" w:type="pct"/>
          </w:tcPr>
          <w:p w14:paraId="0CF12DC0" w14:textId="77777777" w:rsidR="003D3822" w:rsidRDefault="003D3822"/>
        </w:tc>
      </w:tr>
      <w:tr w:rsidR="003D3822" w14:paraId="762B0BF8" w14:textId="77777777" w:rsidTr="003D3822">
        <w:tc>
          <w:tcPr>
            <w:tcW w:w="1345" w:type="pct"/>
          </w:tcPr>
          <w:p w14:paraId="6EC8492D" w14:textId="77777777" w:rsidR="003D3822" w:rsidRDefault="003D3822"/>
        </w:tc>
        <w:tc>
          <w:tcPr>
            <w:tcW w:w="667" w:type="pct"/>
          </w:tcPr>
          <w:p w14:paraId="14AC2E59" w14:textId="77777777" w:rsidR="003D3822" w:rsidRDefault="003D3822"/>
        </w:tc>
        <w:tc>
          <w:tcPr>
            <w:tcW w:w="996" w:type="pct"/>
          </w:tcPr>
          <w:p w14:paraId="2C7ACE7F" w14:textId="77777777" w:rsidR="003D3822" w:rsidRDefault="003D3822"/>
        </w:tc>
        <w:tc>
          <w:tcPr>
            <w:tcW w:w="1992" w:type="pct"/>
          </w:tcPr>
          <w:p w14:paraId="7E50A085" w14:textId="77777777" w:rsidR="003D3822" w:rsidRDefault="003D3822"/>
        </w:tc>
      </w:tr>
      <w:tr w:rsidR="003D3822" w14:paraId="5FE6C0C6" w14:textId="77777777" w:rsidTr="003D3822">
        <w:tc>
          <w:tcPr>
            <w:tcW w:w="1345" w:type="pct"/>
          </w:tcPr>
          <w:p w14:paraId="6C771A75" w14:textId="77777777" w:rsidR="003D3822" w:rsidRDefault="003D3822"/>
        </w:tc>
        <w:tc>
          <w:tcPr>
            <w:tcW w:w="667" w:type="pct"/>
          </w:tcPr>
          <w:p w14:paraId="303EF3F7" w14:textId="77777777" w:rsidR="003D3822" w:rsidRDefault="003D3822"/>
        </w:tc>
        <w:tc>
          <w:tcPr>
            <w:tcW w:w="996" w:type="pct"/>
          </w:tcPr>
          <w:p w14:paraId="7A220F23" w14:textId="77777777" w:rsidR="003D3822" w:rsidRDefault="003D3822"/>
        </w:tc>
        <w:tc>
          <w:tcPr>
            <w:tcW w:w="1992" w:type="pct"/>
          </w:tcPr>
          <w:p w14:paraId="07ABABB4" w14:textId="77777777" w:rsidR="003D3822" w:rsidRDefault="003D3822"/>
        </w:tc>
      </w:tr>
      <w:tr w:rsidR="003D3822" w14:paraId="37830B60" w14:textId="77777777" w:rsidTr="003D3822">
        <w:tc>
          <w:tcPr>
            <w:tcW w:w="1345" w:type="pct"/>
          </w:tcPr>
          <w:p w14:paraId="327E6876" w14:textId="77777777" w:rsidR="003D3822" w:rsidRDefault="003D3822"/>
        </w:tc>
        <w:tc>
          <w:tcPr>
            <w:tcW w:w="667" w:type="pct"/>
          </w:tcPr>
          <w:p w14:paraId="367A4C5C" w14:textId="77777777" w:rsidR="003D3822" w:rsidRDefault="003D3822"/>
        </w:tc>
        <w:tc>
          <w:tcPr>
            <w:tcW w:w="996" w:type="pct"/>
          </w:tcPr>
          <w:p w14:paraId="0CD048EE" w14:textId="77777777" w:rsidR="003D3822" w:rsidRDefault="003D3822"/>
        </w:tc>
        <w:tc>
          <w:tcPr>
            <w:tcW w:w="1992" w:type="pct"/>
          </w:tcPr>
          <w:p w14:paraId="2D8A8E55" w14:textId="77777777" w:rsidR="003D3822" w:rsidRDefault="003D3822"/>
        </w:tc>
      </w:tr>
      <w:tr w:rsidR="003D3822" w14:paraId="59F12DFB" w14:textId="77777777" w:rsidTr="003D38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5" w:type="pct"/>
          </w:tcPr>
          <w:p w14:paraId="39583A11" w14:textId="77777777" w:rsidR="003D3822" w:rsidRDefault="003D3822"/>
        </w:tc>
        <w:tc>
          <w:tcPr>
            <w:tcW w:w="667" w:type="pct"/>
          </w:tcPr>
          <w:p w14:paraId="08B87000" w14:textId="77777777" w:rsidR="003D3822" w:rsidRDefault="003D3822"/>
        </w:tc>
        <w:tc>
          <w:tcPr>
            <w:tcW w:w="996" w:type="pct"/>
          </w:tcPr>
          <w:p w14:paraId="26AD70F7" w14:textId="77777777" w:rsidR="003D3822" w:rsidRDefault="003D3822"/>
        </w:tc>
        <w:tc>
          <w:tcPr>
            <w:tcW w:w="1992" w:type="pct"/>
          </w:tcPr>
          <w:p w14:paraId="66D379B6" w14:textId="77777777" w:rsidR="003D3822" w:rsidRDefault="003D3822"/>
        </w:tc>
      </w:tr>
    </w:tbl>
    <w:p w14:paraId="147DE17C" w14:textId="77777777" w:rsidR="003D3822" w:rsidRDefault="003D3822"/>
    <w:sectPr w:rsidR="003D3822">
      <w:headerReference w:type="default" r:id="rId11"/>
      <w:footerReference w:type="default" r:id="rId12"/>
      <w:footerReference w:type="first" r:id="rId13"/>
      <w:pgSz w:w="12240" w:h="15840" w:code="1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734A3" w14:textId="77777777" w:rsidR="000C4FD1" w:rsidRDefault="000C4FD1">
      <w:pPr>
        <w:spacing w:after="0" w:line="240" w:lineRule="auto"/>
      </w:pPr>
      <w:r>
        <w:separator/>
      </w:r>
    </w:p>
    <w:p w14:paraId="339B1C5E" w14:textId="77777777" w:rsidR="000C4FD1" w:rsidRDefault="000C4FD1"/>
  </w:endnote>
  <w:endnote w:type="continuationSeparator" w:id="0">
    <w:p w14:paraId="60FB9E4B" w14:textId="77777777" w:rsidR="000C4FD1" w:rsidRDefault="000C4FD1">
      <w:pPr>
        <w:spacing w:after="0" w:line="240" w:lineRule="auto"/>
      </w:pPr>
      <w:r>
        <w:continuationSeparator/>
      </w:r>
    </w:p>
    <w:p w14:paraId="2FF49B22" w14:textId="77777777" w:rsidR="000C4FD1" w:rsidRDefault="000C4F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3D3822" w14:paraId="3E6B2AB9" w14:textId="77777777">
      <w:trPr>
        <w:trHeight w:hRule="exact" w:val="86"/>
      </w:trPr>
      <w:tc>
        <w:tcPr>
          <w:tcW w:w="10800" w:type="dxa"/>
          <w:shd w:val="clear" w:color="auto" w:fill="000000" w:themeFill="text1"/>
        </w:tcPr>
        <w:p w14:paraId="3C63095E" w14:textId="77777777" w:rsidR="003D3822" w:rsidRDefault="003D3822">
          <w:pPr>
            <w:pStyle w:val="Footer"/>
            <w:rPr>
              <w:sz w:val="10"/>
              <w:szCs w:val="10"/>
            </w:rPr>
          </w:pPr>
        </w:p>
      </w:tc>
    </w:tr>
  </w:tbl>
  <w:p w14:paraId="3052DCC4" w14:textId="77777777" w:rsidR="003D3822" w:rsidRDefault="003D382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424"/>
      <w:gridCol w:w="288"/>
      <w:gridCol w:w="2088"/>
    </w:tblGrid>
    <w:tr w:rsidR="003D3822" w14:paraId="070FC52D" w14:textId="77777777">
      <w:tc>
        <w:tcPr>
          <w:tcW w:w="8424" w:type="dxa"/>
        </w:tcPr>
        <w:sdt>
          <w:sdtPr>
            <w:id w:val="-1942834360"/>
            <w:temporary/>
            <w:showingPlcHdr/>
            <w:text/>
          </w:sdtPr>
          <w:sdtEndPr/>
          <w:sdtContent>
            <w:p w14:paraId="7C704A08" w14:textId="77777777" w:rsidR="003D3822" w:rsidRDefault="000C4FD1">
              <w:pPr>
                <w:pStyle w:val="Organization"/>
              </w:pPr>
              <w:r>
                <w:t>[Company]</w:t>
              </w:r>
            </w:p>
          </w:sdtContent>
        </w:sdt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36"/>
            <w:gridCol w:w="2790"/>
            <w:gridCol w:w="2798"/>
          </w:tblGrid>
          <w:tr w:rsidR="003D3822" w14:paraId="63E23016" w14:textId="77777777">
            <w:trPr>
              <w:trHeight w:hRule="exact" w:val="144"/>
            </w:trPr>
            <w:tc>
              <w:tcPr>
                <w:tcW w:w="1683" w:type="pct"/>
              </w:tcPr>
              <w:p w14:paraId="7AD509B7" w14:textId="77777777" w:rsidR="003D3822" w:rsidRDefault="003D3822"/>
            </w:tc>
            <w:tc>
              <w:tcPr>
                <w:tcW w:w="1656" w:type="pct"/>
              </w:tcPr>
              <w:p w14:paraId="59E2B893" w14:textId="77777777" w:rsidR="003D3822" w:rsidRDefault="003D3822"/>
            </w:tc>
            <w:tc>
              <w:tcPr>
                <w:tcW w:w="1661" w:type="pct"/>
              </w:tcPr>
              <w:p w14:paraId="69CFCC6C" w14:textId="77777777" w:rsidR="003D3822" w:rsidRDefault="003D3822"/>
            </w:tc>
          </w:tr>
          <w:tr w:rsidR="003D3822" w14:paraId="3ED16DE2" w14:textId="77777777">
            <w:tc>
              <w:tcPr>
                <w:tcW w:w="1683" w:type="pct"/>
                <w:tcMar>
                  <w:bottom w:w="144" w:type="dxa"/>
                </w:tcMar>
              </w:tcPr>
              <w:p w14:paraId="775BA88F" w14:textId="77777777" w:rsidR="003D3822" w:rsidRDefault="000C4FD1">
                <w:pPr>
                  <w:pStyle w:val="Footer"/>
                </w:pPr>
                <w:r>
                  <w:rPr>
                    <w:rStyle w:val="Strong"/>
                  </w:rPr>
                  <w:t>Tel</w:t>
                </w:r>
                <w:r>
                  <w:t xml:space="preserve"> </w:t>
                </w:r>
                <w:sdt>
                  <w:sdtPr>
                    <w:alias w:val="Telephone"/>
                    <w:tag w:val="Telephone"/>
                    <w:id w:val="2050645240"/>
                    <w:temporary/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>
                      <w:t>[Telephone]</w:t>
                    </w:r>
                  </w:sdtContent>
                </w:sdt>
              </w:p>
              <w:p w14:paraId="125E7DB9" w14:textId="77777777" w:rsidR="003D3822" w:rsidRDefault="000C4FD1">
                <w:pPr>
                  <w:pStyle w:val="Footer"/>
                </w:pPr>
                <w:r>
                  <w:rPr>
                    <w:rStyle w:val="Strong"/>
                  </w:rPr>
                  <w:t>Fax</w:t>
                </w:r>
                <w:r>
                  <w:t xml:space="preserve"> </w:t>
                </w:r>
                <w:sdt>
                  <w:sdtPr>
                    <w:alias w:val="Fax"/>
                    <w:tag w:val="Fax"/>
                    <w:id w:val="-371922971"/>
                    <w:temporary/>
                    <w:showingPlcHdr/>
                    <w:dataBinding w:prefixMappings="xmlns:ns0='http://schemas.microsoft.com/office/2006/coverPageProps' " w:xpath="/ns0:CoverPageProperties[1]/ns0:CompanyFax[1]" w:storeItemID="{55AF091B-3C7A-41E3-B477-F2FDAA23CFDA}"/>
                    <w:text/>
                  </w:sdtPr>
                  <w:sdtEndPr/>
                  <w:sdtContent>
                    <w:r>
                      <w:t>[Fax]</w:t>
                    </w:r>
                  </w:sdtContent>
                </w:sdt>
              </w:p>
            </w:tc>
            <w:sdt>
              <w:sdtPr>
                <w:alias w:val="Address"/>
                <w:tag w:val="Address"/>
                <w:id w:val="-1189594973"/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tc>
                  <w:tcPr>
                    <w:tcW w:w="1656" w:type="pct"/>
                    <w:tcMar>
                      <w:bottom w:w="144" w:type="dxa"/>
                    </w:tcMar>
                  </w:tcPr>
                  <w:p w14:paraId="4E09DAC7" w14:textId="77777777" w:rsidR="003D3822" w:rsidRDefault="000C4FD1">
                    <w:pPr>
                      <w:pStyle w:val="Footer"/>
                    </w:pPr>
                    <w:r>
                      <w:t>[Street Address]</w:t>
                    </w:r>
                    <w:r>
                      <w:br/>
                      <w:t>[City, ST ZIP]</w:t>
                    </w:r>
                  </w:p>
                </w:tc>
              </w:sdtContent>
            </w:sdt>
            <w:tc>
              <w:tcPr>
                <w:tcW w:w="1661" w:type="pct"/>
                <w:tcMar>
                  <w:bottom w:w="144" w:type="dxa"/>
                </w:tcMar>
              </w:tcPr>
              <w:sdt>
                <w:sdtPr>
                  <w:alias w:val="Website"/>
                  <w:tag w:val="Website"/>
                  <w:id w:val="362251725"/>
                  <w:temporary/>
                  <w:showingPlcHdr/>
                  <w:dataBinding w:prefixMappings="xmlns:ns0='http://schemas.openxmlformats.org/officeDocument/2006/extended-properties' " w:xpath="/ns0:Properties[1]/ns0:Manager[1]" w:storeItemID="{6668398D-A668-4E3E-A5EB-62B293D839F1}"/>
                  <w:text/>
                </w:sdtPr>
                <w:sdtEndPr/>
                <w:sdtContent>
                  <w:p w14:paraId="6B1AE373" w14:textId="77777777" w:rsidR="003D3822" w:rsidRDefault="000C4FD1">
                    <w:pPr>
                      <w:pStyle w:val="Footer"/>
                    </w:pPr>
                    <w:r>
                      <w:t>[Website]</w:t>
                    </w:r>
                  </w:p>
                </w:sdtContent>
              </w:sdt>
              <w:sdt>
                <w:sdtPr>
                  <w:alias w:val="Email"/>
                  <w:tag w:val="Email"/>
                  <w:id w:val="1908571517"/>
                  <w:temporary/>
                  <w:showingPlcHdr/>
                  <w:dataBinding w:prefixMappings="xmlns:ns0='http://schemas.microsoft.com/office/2006/coverPageProps' " w:xpath="/ns0:CoverPageProperties[1]/ns0:CompanyEmail[1]" w:storeItemID="{55AF091B-3C7A-41E3-B477-F2FDAA23CFDA}"/>
                  <w:text/>
                </w:sdtPr>
                <w:sdtEndPr/>
                <w:sdtContent>
                  <w:p w14:paraId="0194A6D8" w14:textId="77777777" w:rsidR="003D3822" w:rsidRDefault="000C4FD1">
                    <w:pPr>
                      <w:pStyle w:val="Footer"/>
                    </w:pPr>
                    <w:r>
                      <w:t>[Email]</w:t>
                    </w:r>
                  </w:p>
                </w:sdtContent>
              </w:sdt>
            </w:tc>
          </w:tr>
        </w:tbl>
        <w:p w14:paraId="03714089" w14:textId="77777777" w:rsidR="003D3822" w:rsidRDefault="003D3822">
          <w:pPr>
            <w:pStyle w:val="Footer"/>
          </w:pPr>
        </w:p>
      </w:tc>
      <w:tc>
        <w:tcPr>
          <w:tcW w:w="288" w:type="dxa"/>
        </w:tcPr>
        <w:p w14:paraId="2AC58703" w14:textId="77777777" w:rsidR="003D3822" w:rsidRDefault="003D3822">
          <w:pPr>
            <w:pStyle w:val="Footer"/>
          </w:pPr>
        </w:p>
      </w:tc>
      <w:sdt>
        <w:sdtPr>
          <w:alias w:val="Click icon at right to replace logo"/>
          <w:tag w:val="Click icon at right to replace logo"/>
          <w:id w:val="1506468256"/>
          <w:picture/>
        </w:sdtPr>
        <w:sdtEndPr/>
        <w:sdtContent>
          <w:tc>
            <w:tcPr>
              <w:tcW w:w="2088" w:type="dxa"/>
              <w:vAlign w:val="bottom"/>
            </w:tcPr>
            <w:p w14:paraId="76D93D40" w14:textId="77777777" w:rsidR="003D3822" w:rsidRDefault="000C4FD1">
              <w:pPr>
                <w:pStyle w:val="Graphic"/>
              </w:pPr>
              <w:r>
                <w:rPr>
                  <w:noProof/>
                </w:rPr>
                <w:drawing>
                  <wp:inline distT="0" distB="0" distL="0" distR="0" wp14:anchorId="119FA4FF" wp14:editId="348988D4">
                    <wp:extent cx="914400" cy="442912"/>
                    <wp:effectExtent l="0" t="0" r="0" b="0"/>
                    <wp:docPr id="3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4429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3D3822" w14:paraId="0B4CD10E" w14:textId="77777777">
      <w:trPr>
        <w:trHeight w:hRule="exact" w:val="86"/>
      </w:trPr>
      <w:tc>
        <w:tcPr>
          <w:tcW w:w="8424" w:type="dxa"/>
          <w:shd w:val="clear" w:color="auto" w:fill="000000" w:themeFill="text1"/>
        </w:tcPr>
        <w:p w14:paraId="030C0BD2" w14:textId="77777777" w:rsidR="003D3822" w:rsidRDefault="003D3822">
          <w:pPr>
            <w:pStyle w:val="Footer"/>
            <w:rPr>
              <w:sz w:val="10"/>
              <w:szCs w:val="10"/>
            </w:rPr>
          </w:pPr>
        </w:p>
      </w:tc>
      <w:tc>
        <w:tcPr>
          <w:tcW w:w="288" w:type="dxa"/>
        </w:tcPr>
        <w:p w14:paraId="002E1ACF" w14:textId="77777777" w:rsidR="003D3822" w:rsidRDefault="003D3822">
          <w:pPr>
            <w:pStyle w:val="Footer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14:paraId="03C72E6D" w14:textId="77777777" w:rsidR="003D3822" w:rsidRDefault="003D3822">
          <w:pPr>
            <w:pStyle w:val="Footer"/>
            <w:rPr>
              <w:sz w:val="10"/>
              <w:szCs w:val="10"/>
            </w:rPr>
          </w:pPr>
        </w:p>
      </w:tc>
    </w:tr>
  </w:tbl>
  <w:p w14:paraId="1CFCB7ED" w14:textId="77777777" w:rsidR="003D3822" w:rsidRDefault="003D382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A4208" w14:textId="77777777" w:rsidR="000C4FD1" w:rsidRDefault="000C4FD1">
      <w:pPr>
        <w:spacing w:after="0" w:line="240" w:lineRule="auto"/>
      </w:pPr>
      <w:r>
        <w:separator/>
      </w:r>
    </w:p>
    <w:p w14:paraId="65441F18" w14:textId="77777777" w:rsidR="000C4FD1" w:rsidRDefault="000C4FD1"/>
  </w:footnote>
  <w:footnote w:type="continuationSeparator" w:id="0">
    <w:p w14:paraId="541E4A4E" w14:textId="77777777" w:rsidR="000C4FD1" w:rsidRDefault="000C4FD1">
      <w:pPr>
        <w:spacing w:after="0" w:line="240" w:lineRule="auto"/>
      </w:pPr>
      <w:r>
        <w:continuationSeparator/>
      </w:r>
    </w:p>
    <w:p w14:paraId="2915673C" w14:textId="77777777" w:rsidR="000C4FD1" w:rsidRDefault="000C4FD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3D3822" w14:paraId="7B7F3CF2" w14:textId="77777777">
      <w:trPr>
        <w:trHeight w:hRule="exact" w:val="720"/>
      </w:trPr>
      <w:sdt>
        <w:sdtPr>
          <w:alias w:val="Date"/>
          <w:tag w:val=""/>
          <w:id w:val="2064987651"/>
          <w:placeholder>
            <w:docPart w:val="BBFEF14E71489C459894DA32069A5AA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 w:fullDate="2011-11-04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3F42CFB7" w14:textId="77777777" w:rsidR="003D3822" w:rsidRDefault="000C4FD1">
              <w:pPr>
                <w:pStyle w:val="Date"/>
              </w:pPr>
              <w:r>
                <w:t>[Date]</w:t>
              </w:r>
            </w:p>
          </w:tc>
        </w:sdtContent>
      </w:sdt>
      <w:tc>
        <w:tcPr>
          <w:tcW w:w="288" w:type="dxa"/>
          <w:vAlign w:val="bottom"/>
        </w:tcPr>
        <w:p w14:paraId="0127761A" w14:textId="77777777" w:rsidR="003D3822" w:rsidRDefault="003D3822"/>
      </w:tc>
      <w:tc>
        <w:tcPr>
          <w:tcW w:w="5544" w:type="dxa"/>
          <w:vAlign w:val="bottom"/>
        </w:tcPr>
        <w:p w14:paraId="61EA7605" w14:textId="77777777" w:rsidR="003D3822" w:rsidRDefault="000C4FD1">
          <w:pPr>
            <w:pStyle w:val="Title"/>
          </w:pPr>
          <w:sdt>
            <w:sdtPr>
              <w:alias w:val="Title"/>
              <w:tag w:val=""/>
              <w:id w:val="534769955"/>
              <w:placeholder>
                <w:docPart w:val="55ED054C4B34C24585AD1E2891FE380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t>Project Status Report</w:t>
              </w:r>
            </w:sdtContent>
          </w:sdt>
        </w:p>
      </w:tc>
      <w:tc>
        <w:tcPr>
          <w:tcW w:w="2880" w:type="dxa"/>
          <w:vAlign w:val="bottom"/>
        </w:tcPr>
        <w:p w14:paraId="7ABE8EF5" w14:textId="77777777" w:rsidR="003D3822" w:rsidRDefault="000C4FD1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02</w:t>
          </w:r>
          <w:r>
            <w:fldChar w:fldCharType="end"/>
          </w:r>
        </w:p>
      </w:tc>
    </w:tr>
    <w:tr w:rsidR="003D3822" w14:paraId="4FD4630E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5B51F823" w14:textId="77777777" w:rsidR="003D3822" w:rsidRDefault="003D3822">
          <w:pPr>
            <w:rPr>
              <w:sz w:val="10"/>
            </w:rPr>
          </w:pPr>
        </w:p>
      </w:tc>
      <w:tc>
        <w:tcPr>
          <w:tcW w:w="288" w:type="dxa"/>
        </w:tcPr>
        <w:p w14:paraId="72A94A07" w14:textId="77777777" w:rsidR="003D3822" w:rsidRDefault="003D3822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6389DD49" w14:textId="77777777" w:rsidR="003D3822" w:rsidRDefault="003D3822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3AFB2558" w14:textId="77777777" w:rsidR="003D3822" w:rsidRDefault="003D3822">
          <w:pPr>
            <w:rPr>
              <w:sz w:val="10"/>
            </w:rPr>
          </w:pPr>
        </w:p>
      </w:tc>
    </w:tr>
  </w:tbl>
  <w:p w14:paraId="21E8F1DF" w14:textId="77777777" w:rsidR="003D3822" w:rsidRDefault="003D38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A4D"/>
    <w:rsid w:val="000C4FD1"/>
    <w:rsid w:val="00296A4D"/>
    <w:rsid w:val="003D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06A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en-US"/>
    </w:rPr>
  </w:style>
  <w:style w:type="paragraph" w:customStyle="1" w:styleId="FormHeading">
    <w:name w:val="Form Heading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ableText">
    <w:name w:val="Table Text"/>
    <w:basedOn w:val="Normal"/>
    <w:qFormat/>
    <w:pPr>
      <w:spacing w:before="120" w:after="120"/>
      <w:ind w:left="115" w:righ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orokolat/Library/Containers/com.microsoft.Word/Data/Library/Caches/2057/TM02790968/Project%20status%20report%20(Red%20and%20Blac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367346A810684EA5C859C4644EA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C2759-D44C-5C4B-92C3-72F5CECFADBC}"/>
      </w:docPartPr>
      <w:docPartBody>
        <w:p w:rsidR="00000000" w:rsidRDefault="00D81358">
          <w:pPr>
            <w:pStyle w:val="CC367346A810684EA5C859C4644EA87E"/>
          </w:pPr>
          <w:r>
            <w:t>[Date]</w:t>
          </w:r>
        </w:p>
      </w:docPartBody>
    </w:docPart>
    <w:docPart>
      <w:docPartPr>
        <w:name w:val="CC13510D457D984D85D1D2A4FCC7F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C1752-B37D-6743-8FED-5E21B0BEEA15}"/>
      </w:docPartPr>
      <w:docPartBody>
        <w:p w:rsidR="00000000" w:rsidRDefault="00D81358">
          <w:pPr>
            <w:pStyle w:val="CC13510D457D984D85D1D2A4FCC7F40A"/>
          </w:pPr>
          <w:r>
            <w:t>Project Status Report</w:t>
          </w:r>
        </w:p>
      </w:docPartBody>
    </w:docPart>
    <w:docPart>
      <w:docPartPr>
        <w:name w:val="F784EA6E95A3B546B2E94555AFAF6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9A295-4D70-3442-8C92-EC025D78E806}"/>
      </w:docPartPr>
      <w:docPartBody>
        <w:p w:rsidR="00000000" w:rsidRDefault="00D81358">
          <w:pPr>
            <w:pStyle w:val="F784EA6E95A3B546B2E94555AFAF6BC5"/>
          </w:pPr>
          <w:r>
            <w:t>[Start text here.]</w:t>
          </w:r>
        </w:p>
      </w:docPartBody>
    </w:docPart>
    <w:docPart>
      <w:docPartPr>
        <w:name w:val="BBFEF14E71489C459894DA32069A5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626F9-754C-A541-A79F-8A0246AD67EF}"/>
      </w:docPartPr>
      <w:docPartBody>
        <w:p w:rsidR="00000000" w:rsidRDefault="00D81358">
          <w:pPr>
            <w:pStyle w:val="BBFEF14E71489C459894DA32069A5AA6"/>
          </w:pPr>
          <w:r>
            <w:t>[Date]</w:t>
          </w:r>
        </w:p>
      </w:docPartBody>
    </w:docPart>
    <w:docPart>
      <w:docPartPr>
        <w:name w:val="55ED054C4B34C24585AD1E2891FE3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495A9-3F96-AC4A-AF95-967D9A0487F9}"/>
      </w:docPartPr>
      <w:docPartBody>
        <w:p w:rsidR="00000000" w:rsidRDefault="00D81358">
          <w:pPr>
            <w:pStyle w:val="55ED054C4B34C24585AD1E2891FE3801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58"/>
    <w:rsid w:val="00D8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367346A810684EA5C859C4644EA87E">
    <w:name w:val="CC367346A810684EA5C859C4644EA87E"/>
  </w:style>
  <w:style w:type="paragraph" w:customStyle="1" w:styleId="CC13510D457D984D85D1D2A4FCC7F40A">
    <w:name w:val="CC13510D457D984D85D1D2A4FCC7F40A"/>
  </w:style>
  <w:style w:type="paragraph" w:customStyle="1" w:styleId="F784EA6E95A3B546B2E94555AFAF6BC5">
    <w:name w:val="F784EA6E95A3B546B2E94555AFAF6BC5"/>
  </w:style>
  <w:style w:type="paragraph" w:customStyle="1" w:styleId="11BAB4405C3D9F41BE11D68EE1E7B63F">
    <w:name w:val="11BAB4405C3D9F41BE11D68EE1E7B63F"/>
  </w:style>
  <w:style w:type="paragraph" w:customStyle="1" w:styleId="4326FB70F3F42F449A9DE23EAFDD097F">
    <w:name w:val="4326FB70F3F42F449A9DE23EAFDD097F"/>
  </w:style>
  <w:style w:type="paragraph" w:customStyle="1" w:styleId="5A0629D16EE8164195C90327D43ACEE3">
    <w:name w:val="5A0629D16EE8164195C90327D43ACEE3"/>
  </w:style>
  <w:style w:type="paragraph" w:customStyle="1" w:styleId="C43532A9D1C2FB44BE1802E4CBBB4334">
    <w:name w:val="C43532A9D1C2FB44BE1802E4CBBB4334"/>
  </w:style>
  <w:style w:type="paragraph" w:customStyle="1" w:styleId="BBFEF14E71489C459894DA32069A5AA6">
    <w:name w:val="BBFEF14E71489C459894DA32069A5AA6"/>
  </w:style>
  <w:style w:type="paragraph" w:customStyle="1" w:styleId="55ED054C4B34C24585AD1E2891FE3801">
    <w:name w:val="55ED054C4B34C24585AD1E2891FE38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Update your project status with this ready-made status report template.</APDescription>
    <AssetExpire xmlns="4873beb7-5857-4685-be1f-d57550cc96cc">2029-05-12T07:00:00+00:00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 xsi:nil="true"/>
    <LocLastLocAttemptVersionLookup xmlns="4873beb7-5857-4685-be1f-d57550cc96cc">694826</LocLastLocAttemptVersionLookup>
    <LocLastLocAttemptVersionTypeLookup xmlns="4873beb7-5857-4685-be1f-d57550cc96cc" xsi:nil="true"/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2011-12-02T20:34:00+00:00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1346618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LocOverallPreviewStatusLookup xmlns="4873beb7-5857-4685-be1f-d57550cc96cc" xsi:nil="true"/>
    <LocOverallPublishStatusLookup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ProcessedForHandoffsLookup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LocOverallHandbackStatusLookup xmlns="4873beb7-5857-4685-be1f-d57550cc96cc" xsi:nil="true"/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Provider xmlns="4873beb7-5857-4685-be1f-d57550cc96cc" xsi:nil="true"/>
    <UACurrentWords xmlns="4873beb7-5857-4685-be1f-d57550cc96cc" xsi:nil="true"/>
    <AssetId xmlns="4873beb7-5857-4685-be1f-d57550cc96cc">TP102790967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OriginalRelease xmlns="4873beb7-5857-4685-be1f-d57550cc96cc">14</OriginalRelease>
    <LocMarketGroupTiers2 xmlns="4873beb7-5857-4685-be1f-d57550cc96c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20E667-3D4A-4F76-B632-DA3717407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B3C8A9-601E-46EB-8223-30A73BE85985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43D0F10E-B257-CD4C-988D-6BE11BAB7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and Black).dotx</Template>
  <TotalTime>0</TotalTime>
  <Pages>1</Pages>
  <Words>36</Words>
  <Characters>210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Project Status Report</vt:lpstr>
      <vt:lpstr>/Snapshot of Project</vt:lpstr>
      <vt:lpstr>Status Summary</vt:lpstr>
      <vt:lpstr>Budget Overview</vt:lpstr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creator>Microsoft Office User</dc:creator>
  <cp:lastModifiedBy>Microsoft Office User</cp:lastModifiedBy>
  <cp:revision>1</cp:revision>
  <dcterms:created xsi:type="dcterms:W3CDTF">2016-11-02T12:17:00Z</dcterms:created>
  <dcterms:modified xsi:type="dcterms:W3CDTF">2016-11-02T12:17:00Z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